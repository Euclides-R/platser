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2.xml" ContentType="application/vnd.openxmlformats-officedocument.wordprocessingml.foot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custom.xml" ContentType="application/vnd.openxmlformats-officedocument.custom-properties+xml"/>
  <Override PartName="/customXml/itemProps4.xml" ContentType="application/vnd.openxmlformats-officedocument.customXmlProperties+xml"/>
  <Override PartName="/customXml/itemProps3.xml" ContentType="application/vnd.openxmlformats-officedocument.customXmlProperties+xml"/>
  <Override PartName="/customXml/itemProps5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2C72966" w14:textId="63C71AFF" w:rsidR="00C97A13" w:rsidRDefault="00C97A13"/>
    <w:sdt>
      <w:sdtPr>
        <w:rPr>
          <w:sz w:val="32"/>
          <w:szCs w:val="22"/>
          <w:shd w:val="clear" w:color="auto" w:fill="auto"/>
        </w:rPr>
        <w:id w:val="361556139"/>
        <w:docPartObj>
          <w:docPartGallery w:val="Cover Pages"/>
          <w:docPartUnique/>
        </w:docPartObj>
      </w:sdtPr>
      <w:sdtEndPr>
        <w:rPr>
          <w:b/>
          <w:sz w:val="22"/>
        </w:rPr>
      </w:sdtEndPr>
      <w:sdtContent>
        <w:p w14:paraId="3D8C12C2" w14:textId="77F0944F" w:rsidR="005703C5" w:rsidRPr="00EC0D31" w:rsidRDefault="005703C5" w:rsidP="00EC0D31">
          <w:pPr>
            <w:pStyle w:val="PargrafodaLista"/>
            <w:ind w:left="720"/>
            <w:rPr>
              <w:sz w:val="32"/>
            </w:rPr>
          </w:pPr>
        </w:p>
        <w:p w14:paraId="69F2D61F" w14:textId="77777777" w:rsidR="009A1F8C" w:rsidRPr="00EC0D31" w:rsidRDefault="009A1F8C" w:rsidP="00EC0D31">
          <w:pPr>
            <w:pStyle w:val="PargrafodaLista"/>
            <w:ind w:left="720"/>
            <w:rPr>
              <w:sz w:val="32"/>
            </w:rPr>
          </w:pPr>
        </w:p>
        <w:p w14:paraId="0F3395BA" w14:textId="77777777" w:rsidR="009A1F8C" w:rsidRPr="00EC0D31" w:rsidRDefault="009A1F8C" w:rsidP="00EC0D31">
          <w:pPr>
            <w:pStyle w:val="PargrafodaLista"/>
            <w:ind w:left="720"/>
            <w:rPr>
              <w:sz w:val="32"/>
            </w:rPr>
          </w:pPr>
        </w:p>
        <w:p w14:paraId="4903AF07" w14:textId="109588BC" w:rsidR="009A1F8C" w:rsidRPr="00345A62" w:rsidRDefault="009A1F8C" w:rsidP="00C73815">
          <w:pPr>
            <w:pStyle w:val="PargrafodaLista"/>
            <w:ind w:left="720"/>
            <w:jc w:val="center"/>
            <w:rPr>
              <w:b/>
              <w:color w:val="FF0000"/>
              <w:sz w:val="48"/>
            </w:rPr>
          </w:pPr>
          <w:r w:rsidRPr="00345A62">
            <w:rPr>
              <w:b/>
              <w:color w:val="FF0000"/>
              <w:sz w:val="48"/>
            </w:rPr>
            <w:t xml:space="preserve">Projeto Integrador </w:t>
          </w:r>
          <w:r w:rsidR="00345A62">
            <w:rPr>
              <w:b/>
              <w:color w:val="FF0000"/>
              <w:sz w:val="48"/>
            </w:rPr>
            <w:t>S</w:t>
          </w:r>
          <w:r w:rsidR="00D6540C" w:rsidRPr="00345A62">
            <w:rPr>
              <w:b/>
              <w:color w:val="FF0000"/>
              <w:sz w:val="48"/>
            </w:rPr>
            <w:t xml:space="preserve">egundo </w:t>
          </w:r>
          <w:r w:rsidR="00345A62">
            <w:rPr>
              <w:b/>
              <w:color w:val="FF0000"/>
              <w:sz w:val="48"/>
            </w:rPr>
            <w:t>S</w:t>
          </w:r>
          <w:r w:rsidR="00D6540C" w:rsidRPr="00345A62">
            <w:rPr>
              <w:b/>
              <w:color w:val="FF0000"/>
              <w:sz w:val="48"/>
            </w:rPr>
            <w:t>emestre</w:t>
          </w:r>
        </w:p>
        <w:p w14:paraId="28ED14CE" w14:textId="77777777" w:rsidR="009A1F8C" w:rsidRPr="00EC0D31" w:rsidRDefault="009A1F8C" w:rsidP="00EC0D31">
          <w:pPr>
            <w:pStyle w:val="PargrafodaLista"/>
            <w:ind w:left="720"/>
            <w:rPr>
              <w:sz w:val="32"/>
            </w:rPr>
          </w:pPr>
        </w:p>
        <w:p w14:paraId="40D42240" w14:textId="7E1A9DF8" w:rsidR="009A1F8C" w:rsidRPr="00EC0D31" w:rsidRDefault="009A1F8C" w:rsidP="00AD2B59">
          <w:pPr>
            <w:pStyle w:val="PargrafodaLista"/>
            <w:ind w:left="720"/>
            <w:jc w:val="center"/>
            <w:rPr>
              <w:sz w:val="32"/>
            </w:rPr>
          </w:pPr>
          <w:r w:rsidRPr="00EC0D31">
            <w:rPr>
              <w:sz w:val="32"/>
            </w:rPr>
            <w:t>Disciplinas Envolvidas</w:t>
          </w:r>
          <w:r w:rsidR="00500979" w:rsidRPr="00EC0D31">
            <w:rPr>
              <w:sz w:val="32"/>
            </w:rPr>
            <w:t>:</w:t>
          </w:r>
        </w:p>
        <w:p w14:paraId="34CE229A" w14:textId="77777777" w:rsidR="0022372C" w:rsidRDefault="0022372C" w:rsidP="00EC0D31">
          <w:pPr>
            <w:pStyle w:val="PargrafodaLista"/>
            <w:ind w:left="720"/>
            <w:rPr>
              <w:sz w:val="32"/>
            </w:rPr>
          </w:pPr>
        </w:p>
        <w:p w14:paraId="427AF4D4" w14:textId="77777777" w:rsidR="009A1F8C" w:rsidRPr="003E35EF" w:rsidRDefault="009A1F8C" w:rsidP="00AD2B59">
          <w:pPr>
            <w:pStyle w:val="PargrafodaLista"/>
            <w:ind w:left="720" w:firstLine="696"/>
            <w:jc w:val="left"/>
            <w:rPr>
              <w:sz w:val="32"/>
            </w:rPr>
          </w:pPr>
          <w:r w:rsidRPr="003E35EF">
            <w:rPr>
              <w:sz w:val="32"/>
            </w:rPr>
            <w:t>BANCO DE DADOS</w:t>
          </w:r>
        </w:p>
        <w:p w14:paraId="2A43F350" w14:textId="36D0836F" w:rsidR="009A1F8C" w:rsidRDefault="0022372C" w:rsidP="00AD2B59">
          <w:pPr>
            <w:pStyle w:val="PargrafodaLista"/>
            <w:ind w:left="720" w:firstLine="696"/>
            <w:jc w:val="left"/>
            <w:rPr>
              <w:sz w:val="32"/>
            </w:rPr>
          </w:pPr>
          <w:r>
            <w:rPr>
              <w:sz w:val="32"/>
            </w:rPr>
            <w:t xml:space="preserve">Programação 2 </w:t>
          </w:r>
          <w:r w:rsidR="00E24903">
            <w:rPr>
              <w:sz w:val="32"/>
            </w:rPr>
            <w:t>–</w:t>
          </w:r>
          <w:r>
            <w:rPr>
              <w:sz w:val="32"/>
            </w:rPr>
            <w:t xml:space="preserve"> Java</w:t>
          </w:r>
        </w:p>
        <w:p w14:paraId="1A9435E1" w14:textId="2E43AC6F" w:rsidR="00E24903" w:rsidRDefault="00E24903" w:rsidP="00AD2B59">
          <w:pPr>
            <w:pStyle w:val="PargrafodaLista"/>
            <w:ind w:left="720" w:firstLine="696"/>
            <w:jc w:val="left"/>
            <w:rPr>
              <w:sz w:val="32"/>
            </w:rPr>
          </w:pPr>
          <w:r>
            <w:rPr>
              <w:sz w:val="32"/>
            </w:rPr>
            <w:t>Qualidade e Teste de Software.</w:t>
          </w:r>
        </w:p>
        <w:p w14:paraId="735BA2B3" w14:textId="4FC4EE0D" w:rsidR="00694F7B" w:rsidRDefault="00694F7B" w:rsidP="00AD2B59">
          <w:pPr>
            <w:pStyle w:val="PargrafodaLista"/>
            <w:ind w:left="720" w:firstLine="696"/>
            <w:jc w:val="left"/>
            <w:rPr>
              <w:sz w:val="32"/>
            </w:rPr>
          </w:pPr>
          <w:r>
            <w:rPr>
              <w:sz w:val="32"/>
            </w:rPr>
            <w:t>Gerencia de Projetos de TI</w:t>
          </w:r>
        </w:p>
        <w:p w14:paraId="6FF290DC" w14:textId="77777777" w:rsidR="0022372C" w:rsidRDefault="0022372C" w:rsidP="00EC0D31">
          <w:pPr>
            <w:pStyle w:val="PargrafodaLista"/>
            <w:ind w:left="720"/>
            <w:rPr>
              <w:sz w:val="32"/>
            </w:rPr>
          </w:pPr>
        </w:p>
        <w:p w14:paraId="76BFC4C4" w14:textId="39B4D943" w:rsidR="001A292F" w:rsidRDefault="001A292F" w:rsidP="001A292F">
          <w:pPr>
            <w:pStyle w:val="PargrafodaLista"/>
            <w:ind w:left="720"/>
            <w:rPr>
              <w:sz w:val="32"/>
            </w:rPr>
          </w:pPr>
          <w:r w:rsidRPr="001A292F">
            <w:rPr>
              <w:sz w:val="32"/>
            </w:rPr>
            <w:t xml:space="preserve">Aplicaremos a </w:t>
          </w:r>
          <w:r w:rsidR="00694F7B">
            <w:rPr>
              <w:sz w:val="32"/>
            </w:rPr>
            <w:t>M</w:t>
          </w:r>
          <w:r w:rsidRPr="001A292F">
            <w:rPr>
              <w:sz w:val="32"/>
            </w:rPr>
            <w:t>etodologia Ágil</w:t>
          </w:r>
          <w:r w:rsidR="00694F7B">
            <w:rPr>
              <w:sz w:val="32"/>
            </w:rPr>
            <w:t xml:space="preserve"> (Gerencia de Projetos de TI)</w:t>
          </w:r>
          <w:r w:rsidRPr="001A292F">
            <w:rPr>
              <w:sz w:val="32"/>
            </w:rPr>
            <w:t xml:space="preserve"> com as equipes de alunos, buscando equilibrar e avaliar as </w:t>
          </w:r>
          <w:r w:rsidRPr="00CF62FB">
            <w:rPr>
              <w:b/>
              <w:color w:val="FF0000"/>
              <w:sz w:val="32"/>
            </w:rPr>
            <w:t>soft skills</w:t>
          </w:r>
          <w:r w:rsidRPr="001A292F">
            <w:rPr>
              <w:sz w:val="32"/>
            </w:rPr>
            <w:t xml:space="preserve"> e hard skills.</w:t>
          </w:r>
          <w:r>
            <w:rPr>
              <w:sz w:val="32"/>
            </w:rPr>
            <w:t xml:space="preserve"> </w:t>
          </w:r>
          <w:r w:rsidRPr="001A292F">
            <w:rPr>
              <w:sz w:val="32"/>
            </w:rPr>
            <w:t>Cada equipe realizará entregas mensais (</w:t>
          </w:r>
          <w:r w:rsidRPr="00CF62FB">
            <w:rPr>
              <w:b/>
              <w:color w:val="00B050"/>
              <w:sz w:val="32"/>
              <w:u w:val="single"/>
            </w:rPr>
            <w:t>Sprint de 1 mês</w:t>
          </w:r>
          <w:r w:rsidRPr="001A292F">
            <w:rPr>
              <w:sz w:val="32"/>
            </w:rPr>
            <w:t>) que envolverão</w:t>
          </w:r>
          <w:r>
            <w:rPr>
              <w:sz w:val="32"/>
            </w:rPr>
            <w:t xml:space="preserve"> </w:t>
          </w:r>
          <w:r w:rsidRPr="001A292F">
            <w:rPr>
              <w:sz w:val="32"/>
            </w:rPr>
            <w:t>artefatos de software relacionadas as disciplinas participantes.</w:t>
          </w:r>
          <w:r>
            <w:rPr>
              <w:sz w:val="32"/>
            </w:rPr>
            <w:t xml:space="preserve"> </w:t>
          </w:r>
          <w:r w:rsidRPr="001A292F">
            <w:rPr>
              <w:sz w:val="32"/>
            </w:rPr>
            <w:t xml:space="preserve">Ao final cada equipe terá entregue um sistema completo de </w:t>
          </w:r>
          <w:r w:rsidRPr="00CF62FB">
            <w:rPr>
              <w:b/>
              <w:color w:val="00B050"/>
              <w:sz w:val="32"/>
            </w:rPr>
            <w:t>e-commerce</w:t>
          </w:r>
          <w:r w:rsidRPr="001A292F">
            <w:rPr>
              <w:sz w:val="32"/>
            </w:rPr>
            <w:t>.</w:t>
          </w:r>
        </w:p>
        <w:p w14:paraId="3CF26B80" w14:textId="77777777" w:rsidR="00CF62FB" w:rsidRDefault="00CF62FB" w:rsidP="00EC0D31">
          <w:pPr>
            <w:pStyle w:val="PargrafodaLista"/>
            <w:ind w:left="720"/>
            <w:rPr>
              <w:sz w:val="32"/>
            </w:rPr>
          </w:pPr>
        </w:p>
        <w:p w14:paraId="451B8645" w14:textId="632CB5CC" w:rsidR="00FD3DB0" w:rsidRPr="00EC0D31" w:rsidRDefault="00FD3DB0" w:rsidP="00AD2B59">
          <w:pPr>
            <w:pStyle w:val="PargrafodaLista"/>
            <w:ind w:left="720"/>
            <w:jc w:val="center"/>
            <w:rPr>
              <w:sz w:val="32"/>
            </w:rPr>
          </w:pPr>
          <w:r w:rsidRPr="00EC0D31">
            <w:rPr>
              <w:sz w:val="32"/>
            </w:rPr>
            <w:t>Premissas</w:t>
          </w:r>
          <w:r w:rsidR="00694F7B">
            <w:rPr>
              <w:sz w:val="32"/>
            </w:rPr>
            <w:t>.</w:t>
          </w:r>
        </w:p>
        <w:p w14:paraId="772C7157" w14:textId="5F5D1621" w:rsidR="00D96470" w:rsidRDefault="008B4CD1" w:rsidP="00EC0D31">
          <w:pPr>
            <w:pStyle w:val="PargrafodaLista"/>
            <w:ind w:left="720"/>
            <w:rPr>
              <w:sz w:val="32"/>
            </w:rPr>
          </w:pPr>
          <w:r>
            <w:rPr>
              <w:sz w:val="32"/>
            </w:rPr>
            <w:t xml:space="preserve">Para cada disciplina Presencial o aluno receberá </w:t>
          </w:r>
          <w:r w:rsidR="00B25346">
            <w:rPr>
              <w:sz w:val="32"/>
            </w:rPr>
            <w:t xml:space="preserve">2 pontos </w:t>
          </w:r>
          <w:r w:rsidR="00FC06ED">
            <w:rPr>
              <w:sz w:val="32"/>
            </w:rPr>
            <w:t>na AV1 e AV2</w:t>
          </w:r>
          <w:r w:rsidR="00E24E0F">
            <w:rPr>
              <w:sz w:val="32"/>
            </w:rPr>
            <w:t xml:space="preserve">. </w:t>
          </w:r>
          <w:r>
            <w:rPr>
              <w:sz w:val="32"/>
            </w:rPr>
            <w:t>Os pontos serão aplicados em acordo com as entregas realizadas nas Sprints.</w:t>
          </w:r>
        </w:p>
        <w:p w14:paraId="69B75023" w14:textId="674814AD" w:rsidR="00E24E0F" w:rsidRDefault="00D96470" w:rsidP="00EC0D31">
          <w:pPr>
            <w:pStyle w:val="PargrafodaLista"/>
            <w:ind w:left="720"/>
            <w:rPr>
              <w:sz w:val="32"/>
            </w:rPr>
          </w:pPr>
          <w:r>
            <w:rPr>
              <w:sz w:val="32"/>
            </w:rPr>
            <w:t xml:space="preserve">Entregas mensais divididas em </w:t>
          </w:r>
          <w:r w:rsidR="00E24E0F">
            <w:rPr>
              <w:sz w:val="32"/>
            </w:rPr>
            <w:t>5 Sprints, sendo 2</w:t>
          </w:r>
          <w:r w:rsidR="00AD2B59">
            <w:rPr>
              <w:sz w:val="32"/>
            </w:rPr>
            <w:t xml:space="preserve"> entregas</w:t>
          </w:r>
          <w:r w:rsidR="00E24E0F">
            <w:rPr>
              <w:sz w:val="32"/>
            </w:rPr>
            <w:t xml:space="preserve"> para AV1 e </w:t>
          </w:r>
          <w:r>
            <w:rPr>
              <w:sz w:val="32"/>
            </w:rPr>
            <w:t>2</w:t>
          </w:r>
          <w:r w:rsidR="00AD2B59">
            <w:rPr>
              <w:sz w:val="32"/>
            </w:rPr>
            <w:t xml:space="preserve"> entregas</w:t>
          </w:r>
          <w:r w:rsidR="00E24E0F">
            <w:rPr>
              <w:sz w:val="32"/>
            </w:rPr>
            <w:t xml:space="preserve"> para AV2</w:t>
          </w:r>
          <w:r w:rsidR="002E09A5">
            <w:rPr>
              <w:sz w:val="32"/>
            </w:rPr>
            <w:t>. N</w:t>
          </w:r>
          <w:r w:rsidR="00CD7D12">
            <w:rPr>
              <w:sz w:val="32"/>
            </w:rPr>
            <w:t xml:space="preserve">a semana anterior </w:t>
          </w:r>
          <w:r>
            <w:rPr>
              <w:sz w:val="32"/>
            </w:rPr>
            <w:t>a apresentação final</w:t>
          </w:r>
          <w:r w:rsidR="002E09A5">
            <w:rPr>
              <w:sz w:val="32"/>
            </w:rPr>
            <w:t xml:space="preserve"> a equipe entregrá a última Sprint</w:t>
          </w:r>
          <w:r w:rsidR="00AD2B59">
            <w:rPr>
              <w:sz w:val="32"/>
            </w:rPr>
            <w:t xml:space="preserve"> (5)</w:t>
          </w:r>
          <w:r w:rsidR="002E09A5">
            <w:rPr>
              <w:sz w:val="32"/>
            </w:rPr>
            <w:t xml:space="preserve"> e a apresentará no formato de Pitch.</w:t>
          </w:r>
        </w:p>
        <w:p w14:paraId="2290E5D6" w14:textId="534E1447" w:rsidR="00CD7D12" w:rsidRPr="00AD2B59" w:rsidRDefault="00CD7D12" w:rsidP="00AD2B59">
          <w:pPr>
            <w:pStyle w:val="PargrafodaLista"/>
            <w:ind w:left="720"/>
            <w:jc w:val="center"/>
            <w:rPr>
              <w:b/>
              <w:color w:val="00B050"/>
              <w:sz w:val="40"/>
            </w:rPr>
          </w:pPr>
          <w:r w:rsidRPr="00AD2B59">
            <w:rPr>
              <w:b/>
              <w:color w:val="00B050"/>
              <w:sz w:val="40"/>
            </w:rPr>
            <w:t>Apresentação Final - 30/11 a 04/12/2020.</w:t>
          </w:r>
        </w:p>
        <w:p w14:paraId="13EB9EDD" w14:textId="77777777" w:rsidR="00AD2B59" w:rsidRDefault="00E24E0F" w:rsidP="00EC0D31">
          <w:pPr>
            <w:pStyle w:val="PargrafodaLista"/>
            <w:ind w:left="720"/>
            <w:rPr>
              <w:sz w:val="32"/>
            </w:rPr>
          </w:pPr>
          <w:r>
            <w:rPr>
              <w:sz w:val="32"/>
            </w:rPr>
            <w:t xml:space="preserve">Equipes: </w:t>
          </w:r>
          <w:r w:rsidR="005153DC">
            <w:rPr>
              <w:sz w:val="32"/>
            </w:rPr>
            <w:t xml:space="preserve">2 a </w:t>
          </w:r>
          <w:r w:rsidR="00B25346">
            <w:rPr>
              <w:sz w:val="32"/>
            </w:rPr>
            <w:t>3 alunos</w:t>
          </w:r>
          <w:r w:rsidR="005B26F4">
            <w:rPr>
              <w:sz w:val="32"/>
            </w:rPr>
            <w:t xml:space="preserve">. Cada equipe deverá realizar uma reunião de </w:t>
          </w:r>
          <w:r w:rsidR="005B26F4" w:rsidRPr="00AD2B59">
            <w:rPr>
              <w:b/>
              <w:color w:val="FF0000"/>
              <w:sz w:val="32"/>
            </w:rPr>
            <w:t>planejamento da Sprint</w:t>
          </w:r>
          <w:r w:rsidR="00AD2B59">
            <w:rPr>
              <w:b/>
              <w:color w:val="FF0000"/>
              <w:sz w:val="32"/>
            </w:rPr>
            <w:t xml:space="preserve"> (Disciplinas de Projetos)</w:t>
          </w:r>
          <w:r w:rsidR="005B26F4" w:rsidRPr="00AD2B59">
            <w:rPr>
              <w:color w:val="FF0000"/>
              <w:sz w:val="32"/>
            </w:rPr>
            <w:t xml:space="preserve"> </w:t>
          </w:r>
          <w:r w:rsidR="005B26F4">
            <w:rPr>
              <w:sz w:val="32"/>
            </w:rPr>
            <w:t xml:space="preserve">e apresentar a </w:t>
          </w:r>
          <w:r w:rsidR="005B26F4" w:rsidRPr="00AD2B59">
            <w:rPr>
              <w:b/>
              <w:color w:val="FF0000"/>
              <w:sz w:val="32"/>
            </w:rPr>
            <w:t>ATA desta reunião</w:t>
          </w:r>
          <w:r w:rsidR="00AD2B59">
            <w:rPr>
              <w:b/>
              <w:color w:val="FF0000"/>
              <w:sz w:val="32"/>
            </w:rPr>
            <w:t xml:space="preserve"> (Disciplinas de Projetos)</w:t>
          </w:r>
          <w:r w:rsidR="005B26F4">
            <w:rPr>
              <w:sz w:val="32"/>
            </w:rPr>
            <w:t xml:space="preserve"> aos professores das disciplinas.</w:t>
          </w:r>
          <w:r w:rsidR="00A318B7">
            <w:rPr>
              <w:sz w:val="32"/>
            </w:rPr>
            <w:t xml:space="preserve"> </w:t>
          </w:r>
        </w:p>
        <w:p w14:paraId="28630EB6" w14:textId="4196C438" w:rsidR="002E09A5" w:rsidRDefault="002E09A5" w:rsidP="00EC0D31">
          <w:pPr>
            <w:pStyle w:val="PargrafodaLista"/>
            <w:ind w:left="720"/>
            <w:rPr>
              <w:sz w:val="32"/>
            </w:rPr>
          </w:pPr>
          <w:r w:rsidRPr="00AD2B59">
            <w:rPr>
              <w:sz w:val="32"/>
              <w:highlight w:val="yellow"/>
            </w:rPr>
            <w:t>Nesta reunião deverá identificar como serão realizadas as entregas.</w:t>
          </w:r>
          <w:r>
            <w:rPr>
              <w:sz w:val="32"/>
            </w:rPr>
            <w:t xml:space="preserve"> Deverá haver 5 ATAs</w:t>
          </w:r>
          <w:r w:rsidR="00AD2B59">
            <w:rPr>
              <w:sz w:val="32"/>
            </w:rPr>
            <w:t xml:space="preserve"> ao final do projeto</w:t>
          </w:r>
          <w:r>
            <w:rPr>
              <w:sz w:val="32"/>
            </w:rPr>
            <w:t xml:space="preserve"> sendo uma para cada Sprint. A formação das equipes deverá ocorrer na primeira semana de aula.</w:t>
          </w:r>
        </w:p>
        <w:p w14:paraId="702A3B9B" w14:textId="530421FA" w:rsidR="008272BC" w:rsidRDefault="002E09A5" w:rsidP="00EC0D31">
          <w:pPr>
            <w:pStyle w:val="PargrafodaLista"/>
            <w:ind w:left="720"/>
            <w:rPr>
              <w:sz w:val="32"/>
            </w:rPr>
          </w:pPr>
          <w:r>
            <w:rPr>
              <w:sz w:val="32"/>
            </w:rPr>
            <w:lastRenderedPageBreak/>
            <w:t xml:space="preserve">O trabalho final entregue na Sprint 5, deverá </w:t>
          </w:r>
          <w:r w:rsidR="00AD2B59">
            <w:rPr>
              <w:sz w:val="32"/>
            </w:rPr>
            <w:t>ser d</w:t>
          </w:r>
          <w:r w:rsidR="008272BC">
            <w:rPr>
              <w:sz w:val="32"/>
            </w:rPr>
            <w:t>escr</w:t>
          </w:r>
          <w:r w:rsidR="00AD2B59">
            <w:rPr>
              <w:sz w:val="32"/>
            </w:rPr>
            <w:t xml:space="preserve">ito </w:t>
          </w:r>
          <w:r w:rsidR="008272BC">
            <w:rPr>
              <w:sz w:val="32"/>
            </w:rPr>
            <w:t>no formato ABNT</w:t>
          </w:r>
          <w:r w:rsidR="00AD2B59">
            <w:rPr>
              <w:sz w:val="32"/>
            </w:rPr>
            <w:t xml:space="preserve"> e conter</w:t>
          </w:r>
          <w:r w:rsidR="008272BC">
            <w:rPr>
              <w:sz w:val="32"/>
            </w:rPr>
            <w:t xml:space="preserve"> os resultados do projeto</w:t>
          </w:r>
          <w:r w:rsidR="003B0EE9">
            <w:rPr>
              <w:sz w:val="32"/>
            </w:rPr>
            <w:t xml:space="preserve"> </w:t>
          </w:r>
          <w:r w:rsidR="00E24E0F">
            <w:rPr>
              <w:sz w:val="32"/>
            </w:rPr>
            <w:t>e as teorias aprendidas</w:t>
          </w:r>
          <w:r w:rsidR="003B0EE9">
            <w:rPr>
              <w:sz w:val="32"/>
            </w:rPr>
            <w:t xml:space="preserve"> e aplicadas</w:t>
          </w:r>
          <w:r w:rsidR="00AD2B59">
            <w:rPr>
              <w:sz w:val="32"/>
            </w:rPr>
            <w:t xml:space="preserve"> (Modelo formal – Português)</w:t>
          </w:r>
          <w:r w:rsidR="00E24E0F">
            <w:rPr>
              <w:sz w:val="32"/>
            </w:rPr>
            <w:t>.</w:t>
          </w:r>
          <w:r>
            <w:rPr>
              <w:sz w:val="32"/>
            </w:rPr>
            <w:t xml:space="preserve"> Passare</w:t>
          </w:r>
          <w:r w:rsidR="00AD2B59">
            <w:rPr>
              <w:sz w:val="32"/>
            </w:rPr>
            <w:t>m</w:t>
          </w:r>
          <w:r>
            <w:rPr>
              <w:sz w:val="32"/>
            </w:rPr>
            <w:t>os o formato deste documento durante o semestre</w:t>
          </w:r>
          <w:r w:rsidR="00AD2B59">
            <w:rPr>
              <w:sz w:val="32"/>
            </w:rPr>
            <w:t xml:space="preserve"> (Solicitar a professora de Português)</w:t>
          </w:r>
          <w:r>
            <w:rPr>
              <w:sz w:val="32"/>
            </w:rPr>
            <w:t>.</w:t>
          </w:r>
        </w:p>
        <w:p w14:paraId="60984843" w14:textId="77777777" w:rsidR="00AD2B59" w:rsidRDefault="00AD2B59" w:rsidP="00EC0D31">
          <w:pPr>
            <w:pStyle w:val="PargrafodaLista"/>
            <w:ind w:left="720"/>
            <w:rPr>
              <w:sz w:val="32"/>
            </w:rPr>
          </w:pPr>
        </w:p>
        <w:p w14:paraId="794224DE" w14:textId="484E221A" w:rsidR="009F56AD" w:rsidRDefault="009F56AD" w:rsidP="00EC0D31">
          <w:pPr>
            <w:pStyle w:val="PargrafodaLista"/>
            <w:ind w:left="720"/>
            <w:rPr>
              <w:sz w:val="32"/>
            </w:rPr>
          </w:pPr>
          <w:r>
            <w:rPr>
              <w:sz w:val="32"/>
            </w:rPr>
            <w:t xml:space="preserve">AAC : Classificadas como </w:t>
          </w:r>
          <w:r w:rsidRPr="009F56AD">
            <w:rPr>
              <w:sz w:val="32"/>
            </w:rPr>
            <w:t>2049539 - ATIVIDADES DE CRIAÇÃO</w:t>
          </w:r>
          <w:r w:rsidR="002E09A5">
            <w:rPr>
              <w:sz w:val="32"/>
            </w:rPr>
            <w:t xml:space="preserve">. Ao final do projeto após a entregue da Sprint 5 e apresentação do Pitch cada aluno que tenha participado do projeto poderá receber até </w:t>
          </w:r>
          <w:r w:rsidRPr="00D141C4">
            <w:rPr>
              <w:sz w:val="32"/>
            </w:rPr>
            <w:t>20 AACs</w:t>
          </w:r>
          <w:r w:rsidR="004C255D">
            <w:rPr>
              <w:sz w:val="32"/>
            </w:rPr>
            <w:t>.</w:t>
          </w:r>
        </w:p>
        <w:p w14:paraId="787F2532" w14:textId="77777777" w:rsidR="00AD2B59" w:rsidRDefault="00AD2B59" w:rsidP="00EC0D31">
          <w:pPr>
            <w:pStyle w:val="PargrafodaLista"/>
            <w:ind w:left="720"/>
            <w:rPr>
              <w:sz w:val="32"/>
            </w:rPr>
          </w:pPr>
        </w:p>
        <w:p w14:paraId="42DE73DB" w14:textId="4EB9AAD6" w:rsidR="004C255D" w:rsidRPr="00EC0D31" w:rsidRDefault="004C255D" w:rsidP="00AD2B59">
          <w:pPr>
            <w:pStyle w:val="PargrafodaLista"/>
            <w:ind w:left="720"/>
            <w:jc w:val="center"/>
            <w:rPr>
              <w:sz w:val="32"/>
            </w:rPr>
          </w:pPr>
          <w:r w:rsidRPr="00EC0D31">
            <w:rPr>
              <w:sz w:val="32"/>
            </w:rPr>
            <w:t>Técnicas utilizadas no projeto</w:t>
          </w:r>
        </w:p>
        <w:p w14:paraId="328C13C0" w14:textId="77777777" w:rsidR="004C255D" w:rsidRPr="00D141C4" w:rsidRDefault="004C255D" w:rsidP="004C255D">
          <w:pPr>
            <w:pStyle w:val="PargrafodaLista"/>
            <w:ind w:left="720"/>
            <w:rPr>
              <w:sz w:val="32"/>
            </w:rPr>
          </w:pPr>
        </w:p>
        <w:p w14:paraId="2ED76D9D" w14:textId="000F9CE9" w:rsidR="000338A1" w:rsidRDefault="000338A1" w:rsidP="00EC0D31">
          <w:pPr>
            <w:pStyle w:val="PargrafodaLista"/>
            <w:ind w:left="720"/>
            <w:rPr>
              <w:sz w:val="32"/>
            </w:rPr>
          </w:pPr>
          <w:r>
            <w:rPr>
              <w:sz w:val="32"/>
            </w:rPr>
            <w:t>Aplicaremos o conceito de Sala de aula invertida</w:t>
          </w:r>
        </w:p>
        <w:p w14:paraId="3C1453B7" w14:textId="1C458B16" w:rsidR="000338A1" w:rsidRDefault="000338A1" w:rsidP="000338A1">
          <w:pPr>
            <w:pStyle w:val="PargrafodaLista"/>
            <w:ind w:left="720"/>
            <w:rPr>
              <w:sz w:val="32"/>
            </w:rPr>
          </w:pPr>
          <w:r w:rsidRPr="00EC0D31">
            <w:rPr>
              <w:noProof/>
              <w:sz w:val="32"/>
              <w:lang w:val="pt-BR" w:eastAsia="pt-BR"/>
            </w:rPr>
            <w:drawing>
              <wp:inline distT="0" distB="0" distL="0" distR="0" wp14:anchorId="3FF1E711" wp14:editId="3740A706">
                <wp:extent cx="6188710" cy="3481149"/>
                <wp:effectExtent l="0" t="0" r="2540" b="5080"/>
                <wp:docPr id="2" name="Imagem 2" descr="https://lh6.googleusercontent.com/ykfo_IJDRMSZ9cWm1tTBYq1vC-ht41gqXXqKLeNjgCYw-C0R9BGN94zm3GWHxP-x0_79GOCOzgTIWo9CLTMyZ_4DkVFQy-06dzqwYZWBV56gn-eaqC39-DrmajuUPpbo-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ttps://lh6.googleusercontent.com/ykfo_IJDRMSZ9cWm1tTBYq1vC-ht41gqXXqKLeNjgCYw-C0R9BGN94zm3GWHxP-x0_79GOCOzgTIWo9CLTMyZ_4DkVFQy-06dzqwYZWBV56gn-eaqC39-DrmajuUPpbo-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88710" cy="34811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54BC7B5F" w14:textId="77777777" w:rsidR="00E20F8A" w:rsidRDefault="00E20F8A" w:rsidP="00E20F8A">
          <w:pPr>
            <w:pStyle w:val="PargrafodaLista"/>
            <w:ind w:left="720"/>
            <w:rPr>
              <w:sz w:val="32"/>
            </w:rPr>
          </w:pPr>
        </w:p>
        <w:p w14:paraId="75B36428" w14:textId="77777777" w:rsidR="0018592A" w:rsidRDefault="007A1ED4" w:rsidP="00EC0D31">
          <w:pPr>
            <w:pStyle w:val="PargrafodaLista"/>
            <w:ind w:left="720"/>
            <w:rPr>
              <w:sz w:val="32"/>
            </w:rPr>
          </w:pPr>
          <w:r>
            <w:rPr>
              <w:sz w:val="32"/>
            </w:rPr>
            <w:t>Aplicaremos o modelo Ágil – Framework SCRUM</w:t>
          </w:r>
          <w:r w:rsidR="00B563C7">
            <w:rPr>
              <w:sz w:val="32"/>
            </w:rPr>
            <w:t xml:space="preserve">. </w:t>
          </w:r>
        </w:p>
        <w:p w14:paraId="032600FE" w14:textId="7E164278" w:rsidR="00346850" w:rsidRDefault="00B563C7" w:rsidP="00EC0D31">
          <w:pPr>
            <w:pStyle w:val="PargrafodaLista"/>
            <w:ind w:left="720"/>
            <w:rPr>
              <w:sz w:val="32"/>
            </w:rPr>
          </w:pPr>
          <w:r>
            <w:rPr>
              <w:sz w:val="32"/>
            </w:rPr>
            <w:t>Disponível o GUIA do SCRUM para todos ser ambientarem.</w:t>
          </w:r>
        </w:p>
        <w:p w14:paraId="3887E355" w14:textId="4DA596E1" w:rsidR="003C592C" w:rsidRDefault="003C592C" w:rsidP="003C592C">
          <w:pPr>
            <w:pStyle w:val="PargrafodaLista"/>
            <w:ind w:left="720"/>
            <w:rPr>
              <w:sz w:val="32"/>
            </w:rPr>
          </w:pPr>
          <w:r w:rsidRPr="00EC0D31">
            <w:rPr>
              <w:noProof/>
              <w:sz w:val="32"/>
              <w:lang w:val="pt-BR" w:eastAsia="pt-BR"/>
            </w:rPr>
            <w:lastRenderedPageBreak/>
            <w:drawing>
              <wp:inline distT="0" distB="0" distL="0" distR="0" wp14:anchorId="7705F164" wp14:editId="57AA16EE">
                <wp:extent cx="6188710" cy="2840437"/>
                <wp:effectExtent l="0" t="0" r="2540" b="0"/>
                <wp:docPr id="15" name="Imagem 15" descr="https://vanzolini.org.br/weblog/wp-content/uploads/sites/2/2019/06/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" descr="https://vanzolini.org.br/weblog/wp-content/uploads/sites/2/2019/06/0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88710" cy="28404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33E7B55" w14:textId="0C5FF281" w:rsidR="003C592C" w:rsidRDefault="00C95AA5" w:rsidP="00C95AA5">
          <w:pPr>
            <w:pStyle w:val="PargrafodaLista"/>
            <w:ind w:left="720"/>
            <w:jc w:val="center"/>
            <w:rPr>
              <w:sz w:val="32"/>
            </w:rPr>
          </w:pPr>
          <w:r>
            <w:rPr>
              <w:sz w:val="32"/>
            </w:rPr>
            <w:t>Esclarecido pela disciplina de Gerenciamento de Projetos.</w:t>
          </w:r>
        </w:p>
        <w:p w14:paraId="57E706DE" w14:textId="77777777" w:rsidR="00C95AA5" w:rsidRDefault="00C95AA5" w:rsidP="00EC0D31">
          <w:pPr>
            <w:pStyle w:val="PargrafodaLista"/>
            <w:ind w:left="720"/>
            <w:rPr>
              <w:sz w:val="32"/>
            </w:rPr>
          </w:pPr>
        </w:p>
        <w:p w14:paraId="5029130A" w14:textId="76D25E2D" w:rsidR="003C592C" w:rsidRDefault="009626EA" w:rsidP="00EC0D31">
          <w:pPr>
            <w:pStyle w:val="PargrafodaLista"/>
            <w:ind w:left="720"/>
            <w:rPr>
              <w:sz w:val="32"/>
            </w:rPr>
          </w:pPr>
          <w:r w:rsidRPr="009E03F8">
            <w:rPr>
              <w:b/>
              <w:color w:val="FF0000"/>
              <w:sz w:val="32"/>
            </w:rPr>
            <w:t>O que entendemos por pronto?</w:t>
          </w:r>
          <w:r w:rsidR="00A529FC" w:rsidRPr="009E03F8">
            <w:rPr>
              <w:color w:val="FF0000"/>
              <w:sz w:val="32"/>
            </w:rPr>
            <w:t xml:space="preserve"> </w:t>
          </w:r>
          <w:r w:rsidR="004C255D">
            <w:rPr>
              <w:sz w:val="32"/>
            </w:rPr>
            <w:t>Neste trabalho o estado pronto será ter a entrega em acordo com o planejame</w:t>
          </w:r>
          <w:r w:rsidR="009E03F8">
            <w:rPr>
              <w:sz w:val="32"/>
            </w:rPr>
            <w:t>n</w:t>
          </w:r>
          <w:r w:rsidR="004C255D">
            <w:rPr>
              <w:sz w:val="32"/>
            </w:rPr>
            <w:t>to da Sprint.</w:t>
          </w:r>
          <w:r w:rsidR="00A529FC">
            <w:rPr>
              <w:sz w:val="32"/>
            </w:rPr>
            <w:t>.</w:t>
          </w:r>
        </w:p>
        <w:p w14:paraId="6173C4FB" w14:textId="77777777" w:rsidR="00F17DAE" w:rsidRDefault="00F17DAE" w:rsidP="00F17DAE">
          <w:pPr>
            <w:pStyle w:val="PargrafodaLista"/>
            <w:ind w:left="720"/>
            <w:rPr>
              <w:sz w:val="32"/>
            </w:rPr>
          </w:pPr>
        </w:p>
        <w:p w14:paraId="597BEF2A" w14:textId="011CCFBE" w:rsidR="00346850" w:rsidRPr="00EC0D31" w:rsidRDefault="00346850" w:rsidP="00EC0D31">
          <w:pPr>
            <w:pStyle w:val="PargrafodaLista"/>
            <w:ind w:left="720"/>
            <w:rPr>
              <w:sz w:val="32"/>
            </w:rPr>
          </w:pPr>
          <w:r w:rsidRPr="00EC0D31">
            <w:rPr>
              <w:sz w:val="32"/>
            </w:rPr>
            <w:t>Resultados esperados</w:t>
          </w:r>
        </w:p>
        <w:p w14:paraId="52DD4E8C" w14:textId="68109B3A" w:rsidR="00962F11" w:rsidRDefault="00A318B7" w:rsidP="00EC0D31">
          <w:pPr>
            <w:pStyle w:val="PargrafodaLista"/>
            <w:ind w:left="720"/>
            <w:rPr>
              <w:sz w:val="32"/>
            </w:rPr>
          </w:pPr>
          <w:r>
            <w:rPr>
              <w:sz w:val="32"/>
            </w:rPr>
            <w:t xml:space="preserve">A equipe deverá operar no formato Auto-Gerenciada com Multidisciplinaridade. Reforçar </w:t>
          </w:r>
          <w:r w:rsidR="00962F11">
            <w:rPr>
              <w:sz w:val="32"/>
            </w:rPr>
            <w:t>as Soft Skills.</w:t>
          </w:r>
        </w:p>
        <w:p w14:paraId="6CF9150A" w14:textId="6026C829" w:rsidR="007E3549" w:rsidRDefault="007E3549" w:rsidP="007E3549">
          <w:pPr>
            <w:pStyle w:val="PargrafodaLista"/>
            <w:ind w:left="720"/>
            <w:rPr>
              <w:sz w:val="32"/>
            </w:rPr>
          </w:pPr>
          <w:r w:rsidRPr="00EC0D31">
            <w:rPr>
              <w:noProof/>
              <w:sz w:val="32"/>
              <w:lang w:val="pt-BR" w:eastAsia="pt-BR"/>
            </w:rPr>
            <w:drawing>
              <wp:inline distT="0" distB="0" distL="0" distR="0" wp14:anchorId="4ADB32CD" wp14:editId="7735FB43">
                <wp:extent cx="6188710" cy="4053283"/>
                <wp:effectExtent l="0" t="0" r="2540" b="4445"/>
                <wp:docPr id="16" name="Imagem 16" descr="https://www.datocms-assets.com/7756/1579270413-soft-skills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 descr="https://www.datocms-assets.com/7756/1579270413-soft-skills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88710" cy="40532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CF51EA4" w14:textId="77777777" w:rsidR="007E3549" w:rsidRDefault="007E3549" w:rsidP="007E3549">
          <w:pPr>
            <w:pStyle w:val="PargrafodaLista"/>
            <w:ind w:left="720"/>
            <w:rPr>
              <w:sz w:val="32"/>
            </w:rPr>
          </w:pPr>
        </w:p>
        <w:p w14:paraId="4D83390F" w14:textId="438DD1E9" w:rsidR="007F78F3" w:rsidRDefault="007F78F3" w:rsidP="00EC0D31">
          <w:pPr>
            <w:pStyle w:val="PargrafodaLista"/>
            <w:ind w:left="720"/>
            <w:rPr>
              <w:sz w:val="32"/>
            </w:rPr>
          </w:pPr>
          <w:r>
            <w:rPr>
              <w:sz w:val="32"/>
            </w:rPr>
            <w:t>Apresentações no formato de Pitch</w:t>
          </w:r>
          <w:r w:rsidR="009E4622">
            <w:rPr>
              <w:sz w:val="32"/>
            </w:rPr>
            <w:t xml:space="preserve"> na faixa de 7 a 10 minutos</w:t>
          </w:r>
          <w:r>
            <w:rPr>
              <w:sz w:val="32"/>
            </w:rPr>
            <w:t>.</w:t>
          </w:r>
        </w:p>
        <w:p w14:paraId="3E30DDCD" w14:textId="77777777" w:rsidR="007F78F3" w:rsidRDefault="007F78F3" w:rsidP="007F78F3">
          <w:pPr>
            <w:pStyle w:val="PargrafodaLista"/>
            <w:ind w:left="720"/>
            <w:rPr>
              <w:sz w:val="32"/>
            </w:rPr>
          </w:pPr>
          <w:r w:rsidRPr="00EC0D31">
            <w:rPr>
              <w:noProof/>
              <w:sz w:val="32"/>
              <w:lang w:val="pt-BR" w:eastAsia="pt-BR"/>
            </w:rPr>
            <w:drawing>
              <wp:inline distT="0" distB="0" distL="0" distR="0" wp14:anchorId="73B9C3C8" wp14:editId="3898C658">
                <wp:extent cx="6188710" cy="2772542"/>
                <wp:effectExtent l="0" t="0" r="2540" b="8890"/>
                <wp:docPr id="9" name="Imagem 9" descr="Tipos de pitch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Tipos de pitchs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88710" cy="27725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B79DF95" w14:textId="77777777" w:rsidR="007F78F3" w:rsidRDefault="007F78F3" w:rsidP="007F78F3">
          <w:pPr>
            <w:pStyle w:val="PargrafodaLista"/>
            <w:ind w:left="720"/>
            <w:rPr>
              <w:sz w:val="32"/>
            </w:rPr>
          </w:pPr>
        </w:p>
        <w:p w14:paraId="40540D1E" w14:textId="59B862C2" w:rsidR="00BC6C90" w:rsidRDefault="00F17DAE" w:rsidP="00EC0D31">
          <w:pPr>
            <w:pStyle w:val="PargrafodaLista"/>
            <w:ind w:left="720"/>
            <w:rPr>
              <w:sz w:val="32"/>
            </w:rPr>
          </w:pPr>
          <w:r>
            <w:rPr>
              <w:sz w:val="32"/>
            </w:rPr>
            <w:t>Implantar um sistema para o ambiente WEB (</w:t>
          </w:r>
          <w:r w:rsidR="00BA492A">
            <w:rPr>
              <w:sz w:val="32"/>
            </w:rPr>
            <w:t>Java JSF</w:t>
          </w:r>
          <w:r w:rsidR="009E03F8">
            <w:rPr>
              <w:sz w:val="32"/>
            </w:rPr>
            <w:t xml:space="preserve"> - Java Server Faces</w:t>
          </w:r>
          <w:r w:rsidR="00BA492A">
            <w:rPr>
              <w:sz w:val="32"/>
            </w:rPr>
            <w:t xml:space="preserve"> – Prime Faces</w:t>
          </w:r>
          <w:r w:rsidR="009E03F8">
            <w:rPr>
              <w:sz w:val="32"/>
            </w:rPr>
            <w:t xml:space="preserve"> - XHTML</w:t>
          </w:r>
          <w:r>
            <w:rPr>
              <w:sz w:val="32"/>
            </w:rPr>
            <w:t xml:space="preserve">), </w:t>
          </w:r>
          <w:r w:rsidR="00BC6C90">
            <w:rPr>
              <w:sz w:val="32"/>
            </w:rPr>
            <w:t xml:space="preserve">implementando algoritmos e </w:t>
          </w:r>
          <w:r w:rsidR="008C69E8">
            <w:rPr>
              <w:sz w:val="32"/>
            </w:rPr>
            <w:t>regras de negócio</w:t>
          </w:r>
          <w:r w:rsidR="00BC6C90">
            <w:rPr>
              <w:sz w:val="32"/>
            </w:rPr>
            <w:t>. Todos os dados do sistema</w:t>
          </w:r>
          <w:r w:rsidR="008C69E8">
            <w:rPr>
              <w:sz w:val="32"/>
            </w:rPr>
            <w:t xml:space="preserve"> se</w:t>
          </w:r>
          <w:r w:rsidR="00BC6C90">
            <w:rPr>
              <w:sz w:val="32"/>
            </w:rPr>
            <w:t xml:space="preserve">rão </w:t>
          </w:r>
          <w:r>
            <w:rPr>
              <w:sz w:val="32"/>
            </w:rPr>
            <w:t>persist</w:t>
          </w:r>
          <w:r w:rsidR="008C69E8">
            <w:rPr>
              <w:sz w:val="32"/>
            </w:rPr>
            <w:t xml:space="preserve">idas </w:t>
          </w:r>
          <w:r>
            <w:rPr>
              <w:sz w:val="32"/>
            </w:rPr>
            <w:t>em banco de dados Relacional</w:t>
          </w:r>
          <w:r w:rsidR="008C69E8">
            <w:rPr>
              <w:sz w:val="32"/>
            </w:rPr>
            <w:t xml:space="preserve"> (Ex.: MySQL</w:t>
          </w:r>
          <w:r w:rsidR="004F1107">
            <w:rPr>
              <w:sz w:val="32"/>
            </w:rPr>
            <w:t>/PostGree/SQL Server</w:t>
          </w:r>
          <w:r w:rsidR="008C69E8">
            <w:rPr>
              <w:sz w:val="32"/>
            </w:rPr>
            <w:t>)</w:t>
          </w:r>
          <w:r w:rsidR="00BC6C90">
            <w:rPr>
              <w:sz w:val="32"/>
            </w:rPr>
            <w:t>.</w:t>
          </w:r>
        </w:p>
        <w:p w14:paraId="2CF21972" w14:textId="4B97C499" w:rsidR="003715E4" w:rsidRDefault="003715E4" w:rsidP="00EC0D31">
          <w:pPr>
            <w:pStyle w:val="PargrafodaLista"/>
            <w:ind w:left="720"/>
            <w:rPr>
              <w:sz w:val="32"/>
            </w:rPr>
          </w:pPr>
          <w:r>
            <w:rPr>
              <w:sz w:val="32"/>
            </w:rPr>
            <w:t xml:space="preserve">Utilizar no proejto ferramentas tais como: GitHUB (Versionamento dos códigos), </w:t>
          </w:r>
          <w:r w:rsidR="006E7E39">
            <w:rPr>
              <w:sz w:val="32"/>
            </w:rPr>
            <w:t>IDEs compatíveis com a Infraestrutura da Estácio e Ferramenta</w:t>
          </w:r>
          <w:r w:rsidR="002F3687">
            <w:rPr>
              <w:sz w:val="32"/>
            </w:rPr>
            <w:t xml:space="preserve"> Astah</w:t>
          </w:r>
          <w:r w:rsidR="006E7E39">
            <w:rPr>
              <w:sz w:val="32"/>
            </w:rPr>
            <w:t xml:space="preserve"> de modelagem dos objetos de banco de dados</w:t>
          </w:r>
        </w:p>
        <w:p w14:paraId="486FBA4F" w14:textId="11B190F5" w:rsidR="00F17DAE" w:rsidRDefault="00BC6C90" w:rsidP="00EC0D31">
          <w:pPr>
            <w:pStyle w:val="PargrafodaLista"/>
            <w:ind w:left="720"/>
            <w:rPr>
              <w:sz w:val="32"/>
            </w:rPr>
          </w:pPr>
          <w:r>
            <w:rPr>
              <w:sz w:val="32"/>
            </w:rPr>
            <w:t xml:space="preserve">Executar </w:t>
          </w:r>
          <w:r w:rsidR="007C3D84">
            <w:rPr>
              <w:sz w:val="32"/>
            </w:rPr>
            <w:t xml:space="preserve">todas as </w:t>
          </w:r>
          <w:r>
            <w:rPr>
              <w:sz w:val="32"/>
            </w:rPr>
            <w:t>atividade</w:t>
          </w:r>
          <w:r w:rsidR="007C3D84">
            <w:rPr>
              <w:sz w:val="32"/>
            </w:rPr>
            <w:t>s</w:t>
          </w:r>
          <w:r>
            <w:rPr>
              <w:sz w:val="32"/>
            </w:rPr>
            <w:t xml:space="preserve"> </w:t>
          </w:r>
          <w:r w:rsidR="00F17DAE">
            <w:rPr>
              <w:sz w:val="32"/>
            </w:rPr>
            <w:t>em um modelo Interativo e Incremental</w:t>
          </w:r>
          <w:r w:rsidR="004F1107">
            <w:rPr>
              <w:sz w:val="32"/>
            </w:rPr>
            <w:t xml:space="preserve"> </w:t>
          </w:r>
          <w:r w:rsidR="004F1107" w:rsidRPr="004F1107">
            <w:rPr>
              <w:sz w:val="32"/>
              <w:highlight w:val="yellow"/>
            </w:rPr>
            <w:t>(Base do Scrum)</w:t>
          </w:r>
          <w:r w:rsidR="00B76A3D">
            <w:rPr>
              <w:sz w:val="32"/>
            </w:rPr>
            <w:t xml:space="preserve"> representada pelas 5 Sprints</w:t>
          </w:r>
          <w:r w:rsidR="00F17DAE">
            <w:rPr>
              <w:sz w:val="32"/>
            </w:rPr>
            <w:t>.</w:t>
          </w:r>
        </w:p>
        <w:p w14:paraId="20B51A39" w14:textId="635A4C22" w:rsidR="00E82451" w:rsidRPr="00C63843" w:rsidRDefault="00C37C07" w:rsidP="00EC0D31">
          <w:pPr>
            <w:pStyle w:val="PargrafodaLista"/>
            <w:ind w:left="720"/>
            <w:rPr>
              <w:sz w:val="32"/>
            </w:rPr>
          </w:pPr>
          <w:r w:rsidRPr="00C63843">
            <w:rPr>
              <w:sz w:val="32"/>
            </w:rPr>
            <w:t>Reter conhecimentos alinhados ao mercado de trabalho.</w:t>
          </w:r>
          <w:r w:rsidR="00C63843" w:rsidRPr="00C63843">
            <w:rPr>
              <w:sz w:val="32"/>
            </w:rPr>
            <w:t xml:space="preserve"> </w:t>
          </w:r>
          <w:r w:rsidR="00346850" w:rsidRPr="00C63843">
            <w:rPr>
              <w:sz w:val="32"/>
            </w:rPr>
            <w:t>Retenção na faixa de 80%</w:t>
          </w:r>
        </w:p>
        <w:p w14:paraId="5EBBAE62" w14:textId="77777777" w:rsidR="00E82451" w:rsidRPr="00E82451" w:rsidRDefault="00E82451" w:rsidP="00EC0D31">
          <w:pPr>
            <w:pStyle w:val="PargrafodaLista"/>
            <w:ind w:left="720"/>
            <w:rPr>
              <w:sz w:val="32"/>
            </w:rPr>
          </w:pPr>
        </w:p>
        <w:p w14:paraId="0CF227F6" w14:textId="39D68788" w:rsidR="00346850" w:rsidRDefault="00346850" w:rsidP="00E82451">
          <w:pPr>
            <w:pStyle w:val="PargrafodaLista"/>
            <w:ind w:left="720"/>
            <w:rPr>
              <w:sz w:val="32"/>
            </w:rPr>
          </w:pPr>
          <w:r w:rsidRPr="00EC0D31">
            <w:rPr>
              <w:noProof/>
              <w:sz w:val="32"/>
              <w:lang w:val="pt-BR" w:eastAsia="pt-BR"/>
            </w:rPr>
            <w:lastRenderedPageBreak/>
            <w:drawing>
              <wp:inline distT="0" distB="0" distL="0" distR="0" wp14:anchorId="0E4272BC" wp14:editId="5B46A95F">
                <wp:extent cx="5419725" cy="5369697"/>
                <wp:effectExtent l="0" t="0" r="0" b="2540"/>
                <wp:docPr id="14" name="Imagem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19725" cy="53696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2369DD4D" w14:textId="77777777" w:rsidR="00C91DF8" w:rsidRPr="00EC0D31" w:rsidRDefault="00C91DF8" w:rsidP="00EC0D31">
          <w:pPr>
            <w:pStyle w:val="PargrafodaLista"/>
            <w:ind w:left="720"/>
            <w:rPr>
              <w:sz w:val="32"/>
            </w:rPr>
          </w:pPr>
        </w:p>
        <w:p w14:paraId="20E73D70" w14:textId="32228716" w:rsidR="00CE7075" w:rsidRPr="00EC0D31" w:rsidRDefault="00CE7075" w:rsidP="00EC0D31">
          <w:pPr>
            <w:pStyle w:val="PargrafodaLista"/>
            <w:ind w:left="720"/>
            <w:rPr>
              <w:sz w:val="32"/>
            </w:rPr>
          </w:pPr>
          <w:r w:rsidRPr="00EC0D31">
            <w:rPr>
              <w:sz w:val="32"/>
            </w:rPr>
            <w:t xml:space="preserve">Cronograma da disciplina de </w:t>
          </w:r>
          <w:r w:rsidR="006A796A">
            <w:rPr>
              <w:sz w:val="32"/>
            </w:rPr>
            <w:t>Programação 2</w:t>
          </w:r>
          <w:r w:rsidRPr="00EC0D31">
            <w:rPr>
              <w:sz w:val="32"/>
            </w:rPr>
            <w:t xml:space="preserve"> – Apontar as entregas esperadas.</w:t>
          </w:r>
        </w:p>
        <w:tbl>
          <w:tblPr>
            <w:tblStyle w:val="Tabelacomgrade"/>
            <w:tblW w:w="0" w:type="auto"/>
            <w:tblLook w:val="04A0" w:firstRow="1" w:lastRow="0" w:firstColumn="1" w:lastColumn="0" w:noHBand="0" w:noVBand="1"/>
          </w:tblPr>
          <w:tblGrid>
            <w:gridCol w:w="2376"/>
            <w:gridCol w:w="7510"/>
          </w:tblGrid>
          <w:tr w:rsidR="00CE7075" w:rsidRPr="00EC0D31" w14:paraId="4EED4865" w14:textId="77777777" w:rsidTr="00EC0D31">
            <w:tc>
              <w:tcPr>
                <w:tcW w:w="23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  <w:p w14:paraId="622CC0E3" w14:textId="77777777" w:rsidR="00CE7075" w:rsidRPr="00EC0D31" w:rsidRDefault="00CE7075" w:rsidP="00EC0D31">
                <w:pPr>
                  <w:pStyle w:val="PargrafodaLista"/>
                  <w:ind w:left="720"/>
                  <w:rPr>
                    <w:sz w:val="32"/>
                  </w:rPr>
                </w:pPr>
              </w:p>
            </w:tc>
            <w:tc>
              <w:tcPr>
                <w:tcW w:w="75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69F09E14" w14:textId="77777777" w:rsidR="00CE7075" w:rsidRPr="00EC0D31" w:rsidRDefault="00CE7075" w:rsidP="00EC0D31">
                <w:pPr>
                  <w:pStyle w:val="PargrafodaLista"/>
                  <w:ind w:left="720"/>
                  <w:rPr>
                    <w:sz w:val="32"/>
                  </w:rPr>
                </w:pPr>
                <w:r w:rsidRPr="00EC0D31">
                  <w:rPr>
                    <w:sz w:val="32"/>
                  </w:rPr>
                  <w:t>Entregas/Objetivo/Planos de aula envolvidos</w:t>
                </w:r>
              </w:p>
            </w:tc>
          </w:tr>
          <w:tr w:rsidR="00CE7075" w:rsidRPr="00EC0D31" w14:paraId="1A546859" w14:textId="77777777" w:rsidTr="00EC0D31">
            <w:tc>
              <w:tcPr>
                <w:tcW w:w="23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7FFF3071" w14:textId="77777777" w:rsidR="00CE7075" w:rsidRPr="00EC0D31" w:rsidRDefault="00CE7075" w:rsidP="00EC0D31">
                <w:pPr>
                  <w:pStyle w:val="PargrafodaLista"/>
                  <w:ind w:left="720"/>
                  <w:rPr>
                    <w:sz w:val="32"/>
                  </w:rPr>
                </w:pPr>
                <w:r w:rsidRPr="00EC0D31">
                  <w:rPr>
                    <w:sz w:val="32"/>
                  </w:rPr>
                  <w:t>Sprint 01</w:t>
                </w:r>
              </w:p>
            </w:tc>
            <w:tc>
              <w:tcPr>
                <w:tcW w:w="75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7BF25283" w14:textId="673C056E" w:rsidR="00CE7075" w:rsidRPr="00EC0D31" w:rsidRDefault="007A7671" w:rsidP="00EC0D31">
                <w:pPr>
                  <w:pStyle w:val="PargrafodaLista"/>
                  <w:ind w:left="720"/>
                  <w:rPr>
                    <w:sz w:val="32"/>
                  </w:rPr>
                </w:pPr>
                <w:r w:rsidRPr="00EC0D31">
                  <w:rPr>
                    <w:sz w:val="32"/>
                  </w:rPr>
                  <w:t>0</w:t>
                </w:r>
                <w:r>
                  <w:rPr>
                    <w:sz w:val="32"/>
                  </w:rPr>
                  <w:t>9</w:t>
                </w:r>
                <w:r w:rsidRPr="00EC0D31">
                  <w:rPr>
                    <w:sz w:val="32"/>
                  </w:rPr>
                  <w:t>/09/2020/</w:t>
                </w:r>
                <w:r>
                  <w:rPr>
                    <w:sz w:val="32"/>
                  </w:rPr>
                  <w:t xml:space="preserve"> - Classes da etapa Model do modelo Arquitetural MVC (Model-View-Controller)</w:t>
                </w:r>
              </w:p>
            </w:tc>
          </w:tr>
          <w:tr w:rsidR="00CE7075" w:rsidRPr="00EC0D31" w14:paraId="00EAEF22" w14:textId="77777777" w:rsidTr="006A796A">
            <w:tc>
              <w:tcPr>
                <w:tcW w:w="23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3333E271" w14:textId="77777777" w:rsidR="00CE7075" w:rsidRPr="00EC0D31" w:rsidRDefault="00CE7075" w:rsidP="00EC0D31">
                <w:pPr>
                  <w:pStyle w:val="PargrafodaLista"/>
                  <w:ind w:left="720"/>
                  <w:rPr>
                    <w:sz w:val="32"/>
                  </w:rPr>
                </w:pPr>
                <w:r w:rsidRPr="00EC0D31">
                  <w:rPr>
                    <w:sz w:val="32"/>
                  </w:rPr>
                  <w:t>Sprint 02</w:t>
                </w:r>
              </w:p>
            </w:tc>
            <w:tc>
              <w:tcPr>
                <w:tcW w:w="75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  <w:p w14:paraId="6882E729" w14:textId="455F2CF3" w:rsidR="00CE7075" w:rsidRPr="00EC0D31" w:rsidRDefault="00DC61E0" w:rsidP="00DC61E0">
                <w:pPr>
                  <w:pStyle w:val="PargrafodaLista"/>
                  <w:ind w:left="720"/>
                  <w:rPr>
                    <w:sz w:val="32"/>
                  </w:rPr>
                </w:pPr>
                <w:r>
                  <w:rPr>
                    <w:sz w:val="32"/>
                  </w:rPr>
                  <w:t>3</w:t>
                </w:r>
                <w:r w:rsidRPr="00EC0D31">
                  <w:rPr>
                    <w:sz w:val="32"/>
                  </w:rPr>
                  <w:t>0/0</w:t>
                </w:r>
                <w:r>
                  <w:rPr>
                    <w:sz w:val="32"/>
                  </w:rPr>
                  <w:t>9</w:t>
                </w:r>
                <w:r w:rsidRPr="00EC0D31">
                  <w:rPr>
                    <w:sz w:val="32"/>
                  </w:rPr>
                  <w:t>/2020/</w:t>
                </w:r>
                <w:r>
                  <w:rPr>
                    <w:sz w:val="32"/>
                  </w:rPr>
                  <w:t xml:space="preserve"> - Classes com as regras de negócio</w:t>
                </w:r>
              </w:p>
            </w:tc>
          </w:tr>
          <w:tr w:rsidR="00CE7075" w:rsidRPr="00EC0D31" w14:paraId="44C94656" w14:textId="77777777" w:rsidTr="006A796A">
            <w:tc>
              <w:tcPr>
                <w:tcW w:w="23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4FE499A8" w14:textId="77777777" w:rsidR="00CE7075" w:rsidRPr="00EC0D31" w:rsidRDefault="00CE7075" w:rsidP="00EC0D31">
                <w:pPr>
                  <w:pStyle w:val="PargrafodaLista"/>
                  <w:ind w:left="720"/>
                  <w:rPr>
                    <w:sz w:val="32"/>
                  </w:rPr>
                </w:pPr>
                <w:r w:rsidRPr="00EC0D31">
                  <w:rPr>
                    <w:sz w:val="32"/>
                  </w:rPr>
                  <w:t>Sprint 03</w:t>
                </w:r>
              </w:p>
            </w:tc>
            <w:tc>
              <w:tcPr>
                <w:tcW w:w="75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  <w:p w14:paraId="0FE7A59E" w14:textId="5F7E1767" w:rsidR="00CE7075" w:rsidRPr="00EC0D31" w:rsidRDefault="00A21EE6" w:rsidP="00A21EE6">
                <w:pPr>
                  <w:pStyle w:val="PargrafodaLista"/>
                  <w:ind w:left="720"/>
                  <w:rPr>
                    <w:sz w:val="32"/>
                  </w:rPr>
                </w:pPr>
                <w:r>
                  <w:rPr>
                    <w:sz w:val="32"/>
                  </w:rPr>
                  <w:t>21</w:t>
                </w:r>
                <w:r w:rsidRPr="00EC0D31">
                  <w:rPr>
                    <w:sz w:val="32"/>
                  </w:rPr>
                  <w:t>/10/2020/</w:t>
                </w:r>
                <w:r>
                  <w:rPr>
                    <w:sz w:val="32"/>
                  </w:rPr>
                  <w:t xml:space="preserve"> - Páginas XHTML e classes Manage Bean – Primeira etapa</w:t>
                </w:r>
              </w:p>
            </w:tc>
          </w:tr>
          <w:tr w:rsidR="00CE7075" w:rsidRPr="00EC0D31" w14:paraId="75CA95D2" w14:textId="77777777" w:rsidTr="006A796A">
            <w:tc>
              <w:tcPr>
                <w:tcW w:w="23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789C23F6" w14:textId="77777777" w:rsidR="00CE7075" w:rsidRPr="00EC0D31" w:rsidRDefault="00CE7075" w:rsidP="00EC0D31">
                <w:pPr>
                  <w:pStyle w:val="PargrafodaLista"/>
                  <w:ind w:left="720"/>
                  <w:rPr>
                    <w:sz w:val="32"/>
                  </w:rPr>
                </w:pPr>
                <w:r w:rsidRPr="00EC0D31">
                  <w:rPr>
                    <w:sz w:val="32"/>
                  </w:rPr>
                  <w:t>Sprint 04</w:t>
                </w:r>
              </w:p>
            </w:tc>
            <w:tc>
              <w:tcPr>
                <w:tcW w:w="75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  <w:p w14:paraId="191C8297" w14:textId="0AD2D099" w:rsidR="00CE7075" w:rsidRPr="00EC0D31" w:rsidRDefault="00A21EE6" w:rsidP="00A21EE6">
                <w:pPr>
                  <w:pStyle w:val="PargrafodaLista"/>
                  <w:ind w:left="720"/>
                  <w:rPr>
                    <w:sz w:val="32"/>
                  </w:rPr>
                </w:pPr>
                <w:r w:rsidRPr="00EC0D31">
                  <w:rPr>
                    <w:sz w:val="32"/>
                  </w:rPr>
                  <w:t>1</w:t>
                </w:r>
                <w:r>
                  <w:rPr>
                    <w:sz w:val="32"/>
                  </w:rPr>
                  <w:t>8</w:t>
                </w:r>
                <w:r w:rsidRPr="00EC0D31">
                  <w:rPr>
                    <w:sz w:val="32"/>
                  </w:rPr>
                  <w:t>/11/2020/</w:t>
                </w:r>
                <w:r>
                  <w:rPr>
                    <w:sz w:val="32"/>
                  </w:rPr>
                  <w:t xml:space="preserve"> - Páginas XHTML e classes Manage Bean – Segunda etapa</w:t>
                </w:r>
              </w:p>
            </w:tc>
          </w:tr>
          <w:tr w:rsidR="00A21EE6" w:rsidRPr="00EC0D31" w14:paraId="78387F5A" w14:textId="77777777" w:rsidTr="006A796A">
            <w:tc>
              <w:tcPr>
                <w:tcW w:w="23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77E2979D" w14:textId="77777777" w:rsidR="00A21EE6" w:rsidRPr="00EC0D31" w:rsidRDefault="00A21EE6" w:rsidP="00EC0D31">
                <w:pPr>
                  <w:pStyle w:val="PargrafodaLista"/>
                  <w:ind w:left="720"/>
                  <w:rPr>
                    <w:sz w:val="32"/>
                  </w:rPr>
                </w:pPr>
                <w:r w:rsidRPr="00EC0D31">
                  <w:rPr>
                    <w:sz w:val="32"/>
                  </w:rPr>
                  <w:t>Sprint 05</w:t>
                </w:r>
              </w:p>
            </w:tc>
            <w:tc>
              <w:tcPr>
                <w:tcW w:w="75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  <w:p w14:paraId="4ADF6BD4" w14:textId="0A9ED316" w:rsidR="00A21EE6" w:rsidRPr="00EC0D31" w:rsidRDefault="00A21EE6" w:rsidP="00A21EE6">
                <w:pPr>
                  <w:pStyle w:val="PargrafodaLista"/>
                  <w:ind w:left="720"/>
                  <w:rPr>
                    <w:sz w:val="32"/>
                  </w:rPr>
                </w:pPr>
                <w:r w:rsidRPr="00EC0D31">
                  <w:rPr>
                    <w:sz w:val="32"/>
                  </w:rPr>
                  <w:t xml:space="preserve">30/11 a 03/12 – </w:t>
                </w:r>
                <w:r>
                  <w:rPr>
                    <w:sz w:val="32"/>
                  </w:rPr>
                  <w:t xml:space="preserve">Aplicativo </w:t>
                </w:r>
                <w:r w:rsidRPr="00EC0D31">
                  <w:rPr>
                    <w:sz w:val="32"/>
                  </w:rPr>
                  <w:t xml:space="preserve">pronto </w:t>
                </w:r>
                <w:r>
                  <w:rPr>
                    <w:sz w:val="32"/>
                  </w:rPr>
                  <w:t xml:space="preserve">executando com as interfaces gráficas persistindo os dados </w:t>
                </w:r>
                <w:r>
                  <w:rPr>
                    <w:sz w:val="32"/>
                  </w:rPr>
                  <w:lastRenderedPageBreak/>
                  <w:t>em banco de dados.</w:t>
                </w:r>
              </w:p>
            </w:tc>
          </w:tr>
          <w:tr w:rsidR="00A21EE6" w:rsidRPr="00EC0D31" w14:paraId="1317CCAD" w14:textId="77777777" w:rsidTr="006A796A">
            <w:tc>
              <w:tcPr>
                <w:tcW w:w="23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2A7A89A5" w14:textId="77777777" w:rsidR="00A21EE6" w:rsidRPr="00EC0D31" w:rsidRDefault="00A21EE6" w:rsidP="00EC0D31">
                <w:pPr>
                  <w:pStyle w:val="PargrafodaLista"/>
                  <w:ind w:left="720"/>
                  <w:rPr>
                    <w:sz w:val="32"/>
                  </w:rPr>
                </w:pPr>
                <w:r w:rsidRPr="00EC0D31">
                  <w:rPr>
                    <w:sz w:val="32"/>
                  </w:rPr>
                  <w:lastRenderedPageBreak/>
                  <w:t>Pitch</w:t>
                </w:r>
              </w:p>
            </w:tc>
            <w:tc>
              <w:tcPr>
                <w:tcW w:w="75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  <w:p w14:paraId="39FF52C9" w14:textId="59188B86" w:rsidR="00A21EE6" w:rsidRPr="00EC0D31" w:rsidRDefault="00A21EE6" w:rsidP="00EC0D31">
                <w:pPr>
                  <w:pStyle w:val="PargrafodaLista"/>
                  <w:ind w:left="720"/>
                  <w:rPr>
                    <w:sz w:val="32"/>
                  </w:rPr>
                </w:pPr>
                <w:r w:rsidRPr="00EC0D31">
                  <w:rPr>
                    <w:sz w:val="32"/>
                  </w:rPr>
                  <w:t>Banco de Dados pronto com uso de indices, conceitos ACID e controle das transações.</w:t>
                </w:r>
              </w:p>
            </w:tc>
          </w:tr>
        </w:tbl>
        <w:p w14:paraId="235C5569" w14:textId="77777777" w:rsidR="000C4869" w:rsidRDefault="000C4869" w:rsidP="00EC0D31">
          <w:pPr>
            <w:pStyle w:val="PargrafodaLista"/>
            <w:ind w:left="720"/>
            <w:rPr>
              <w:sz w:val="32"/>
            </w:rPr>
          </w:pPr>
        </w:p>
        <w:p w14:paraId="431A26F7" w14:textId="7B869946" w:rsidR="00964A47" w:rsidRDefault="00964A47" w:rsidP="00964A47">
          <w:pPr>
            <w:pStyle w:val="PargrafodaLista"/>
            <w:ind w:left="720"/>
            <w:rPr>
              <w:sz w:val="32"/>
            </w:rPr>
          </w:pPr>
          <w:r w:rsidRPr="00EC0D31">
            <w:rPr>
              <w:sz w:val="32"/>
            </w:rPr>
            <w:t xml:space="preserve">Cronograma da disciplina de </w:t>
          </w:r>
          <w:r>
            <w:rPr>
              <w:sz w:val="32"/>
            </w:rPr>
            <w:t>Banco de Dados</w:t>
          </w:r>
        </w:p>
        <w:p w14:paraId="087D1B0E" w14:textId="77777777" w:rsidR="000C4869" w:rsidRPr="00EC0D31" w:rsidRDefault="000C4869" w:rsidP="000C4869">
          <w:pPr>
            <w:pStyle w:val="PargrafodaLista"/>
            <w:ind w:left="720"/>
            <w:rPr>
              <w:sz w:val="32"/>
            </w:rPr>
          </w:pPr>
        </w:p>
        <w:tbl>
          <w:tblPr>
            <w:tblStyle w:val="Tabelacomgrade"/>
            <w:tblW w:w="0" w:type="auto"/>
            <w:tblLook w:val="04A0" w:firstRow="1" w:lastRow="0" w:firstColumn="1" w:lastColumn="0" w:noHBand="0" w:noVBand="1"/>
          </w:tblPr>
          <w:tblGrid>
            <w:gridCol w:w="2376"/>
            <w:gridCol w:w="7510"/>
          </w:tblGrid>
          <w:tr w:rsidR="000C4869" w:rsidRPr="00EC0D31" w14:paraId="77E6B8C7" w14:textId="77777777" w:rsidTr="006D3678">
            <w:tc>
              <w:tcPr>
                <w:tcW w:w="23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  <w:p w14:paraId="42839E69" w14:textId="77777777" w:rsidR="000C4869" w:rsidRPr="00EC0D31" w:rsidRDefault="000C4869" w:rsidP="006D3678">
                <w:pPr>
                  <w:pStyle w:val="PargrafodaLista"/>
                  <w:ind w:left="720"/>
                  <w:rPr>
                    <w:sz w:val="32"/>
                  </w:rPr>
                </w:pPr>
              </w:p>
            </w:tc>
            <w:tc>
              <w:tcPr>
                <w:tcW w:w="75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4E60F012" w14:textId="77777777" w:rsidR="000C4869" w:rsidRPr="00EC0D31" w:rsidRDefault="000C4869" w:rsidP="006D3678">
                <w:pPr>
                  <w:pStyle w:val="PargrafodaLista"/>
                  <w:ind w:left="720"/>
                  <w:rPr>
                    <w:sz w:val="32"/>
                  </w:rPr>
                </w:pPr>
                <w:r w:rsidRPr="00EC0D31">
                  <w:rPr>
                    <w:sz w:val="32"/>
                  </w:rPr>
                  <w:t>Entregas/Objetivo/Planos de aula envolvidos</w:t>
                </w:r>
              </w:p>
            </w:tc>
          </w:tr>
          <w:tr w:rsidR="000C4869" w:rsidRPr="00EC0D31" w14:paraId="22846781" w14:textId="77777777" w:rsidTr="006D3678">
            <w:tc>
              <w:tcPr>
                <w:tcW w:w="23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694BAD1E" w14:textId="77777777" w:rsidR="000C4869" w:rsidRPr="00EC0D31" w:rsidRDefault="000C4869" w:rsidP="000C4869">
                <w:pPr>
                  <w:pStyle w:val="PargrafodaLista"/>
                  <w:ind w:left="720"/>
                  <w:jc w:val="left"/>
                  <w:rPr>
                    <w:sz w:val="32"/>
                  </w:rPr>
                </w:pPr>
                <w:r w:rsidRPr="00EC0D31">
                  <w:rPr>
                    <w:sz w:val="32"/>
                  </w:rPr>
                  <w:t>Sprint 01</w:t>
                </w:r>
              </w:p>
            </w:tc>
            <w:tc>
              <w:tcPr>
                <w:tcW w:w="75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173D376F" w14:textId="77777777" w:rsidR="000C4869" w:rsidRPr="00EC0D31" w:rsidRDefault="000C4869" w:rsidP="006D3678">
                <w:pPr>
                  <w:pStyle w:val="PargrafodaLista"/>
                  <w:ind w:left="720"/>
                  <w:rPr>
                    <w:sz w:val="32"/>
                  </w:rPr>
                </w:pPr>
                <w:r w:rsidRPr="00EC0D31">
                  <w:rPr>
                    <w:sz w:val="32"/>
                  </w:rPr>
                  <w:t>10/09/2020/Modelagem Conceitual/Modelagem de Dados Conceitual e Diagrama de Entidade e Relacionamento.</w:t>
                </w:r>
              </w:p>
            </w:tc>
          </w:tr>
          <w:tr w:rsidR="000C4869" w:rsidRPr="00EC0D31" w14:paraId="7E2CE50A" w14:textId="77777777" w:rsidTr="006D3678">
            <w:tc>
              <w:tcPr>
                <w:tcW w:w="23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4C8392F5" w14:textId="77777777" w:rsidR="000C4869" w:rsidRPr="00EC0D31" w:rsidRDefault="000C4869" w:rsidP="006D3678">
                <w:pPr>
                  <w:pStyle w:val="PargrafodaLista"/>
                  <w:ind w:left="720"/>
                  <w:rPr>
                    <w:sz w:val="32"/>
                  </w:rPr>
                </w:pPr>
                <w:r w:rsidRPr="00EC0D31">
                  <w:rPr>
                    <w:sz w:val="32"/>
                  </w:rPr>
                  <w:t>Sprint 02</w:t>
                </w:r>
              </w:p>
            </w:tc>
            <w:tc>
              <w:tcPr>
                <w:tcW w:w="75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6EA9ABB3" w14:textId="77777777" w:rsidR="000C4869" w:rsidRPr="00EC0D31" w:rsidRDefault="000C4869" w:rsidP="006D3678">
                <w:pPr>
                  <w:pStyle w:val="PargrafodaLista"/>
                  <w:ind w:left="720"/>
                  <w:rPr>
                    <w:sz w:val="32"/>
                  </w:rPr>
                </w:pPr>
                <w:r w:rsidRPr="00EC0D31">
                  <w:rPr>
                    <w:sz w:val="32"/>
                  </w:rPr>
                  <w:t>01/10/2020/Modelagem Lógica/Modelagem Lógica Relacional e Ferramentas Case</w:t>
                </w:r>
              </w:p>
            </w:tc>
          </w:tr>
          <w:tr w:rsidR="000C4869" w:rsidRPr="00EC0D31" w14:paraId="7EBF34D3" w14:textId="77777777" w:rsidTr="006D3678">
            <w:tc>
              <w:tcPr>
                <w:tcW w:w="23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1B5BA9F2" w14:textId="77777777" w:rsidR="000C4869" w:rsidRPr="00EC0D31" w:rsidRDefault="000C4869" w:rsidP="006D3678">
                <w:pPr>
                  <w:pStyle w:val="PargrafodaLista"/>
                  <w:ind w:left="720"/>
                  <w:rPr>
                    <w:sz w:val="32"/>
                  </w:rPr>
                </w:pPr>
                <w:r w:rsidRPr="00EC0D31">
                  <w:rPr>
                    <w:sz w:val="32"/>
                  </w:rPr>
                  <w:t>Sprint 03</w:t>
                </w:r>
              </w:p>
            </w:tc>
            <w:tc>
              <w:tcPr>
                <w:tcW w:w="75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26935F64" w14:textId="77777777" w:rsidR="000C4869" w:rsidRPr="00EC0D31" w:rsidRDefault="000C4869" w:rsidP="006D3678">
                <w:pPr>
                  <w:pStyle w:val="PargrafodaLista"/>
                  <w:ind w:left="720"/>
                  <w:rPr>
                    <w:sz w:val="32"/>
                  </w:rPr>
                </w:pPr>
                <w:r w:rsidRPr="00EC0D31">
                  <w:rPr>
                    <w:sz w:val="32"/>
                  </w:rPr>
                  <w:t>22/10/2020/Normalização/Problemas da falta de normalização e aplicação da 1FN, 2FN,3FN,4FN e 5FN.</w:t>
                </w:r>
              </w:p>
            </w:tc>
          </w:tr>
          <w:tr w:rsidR="000C4869" w:rsidRPr="00EC0D31" w14:paraId="10737EF9" w14:textId="77777777" w:rsidTr="006D3678">
            <w:tc>
              <w:tcPr>
                <w:tcW w:w="23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085A7705" w14:textId="77777777" w:rsidR="000C4869" w:rsidRPr="00EC0D31" w:rsidRDefault="000C4869" w:rsidP="006D3678">
                <w:pPr>
                  <w:pStyle w:val="PargrafodaLista"/>
                  <w:ind w:left="720"/>
                  <w:rPr>
                    <w:sz w:val="32"/>
                  </w:rPr>
                </w:pPr>
                <w:r w:rsidRPr="00EC0D31">
                  <w:rPr>
                    <w:sz w:val="32"/>
                  </w:rPr>
                  <w:t>Sprint 04</w:t>
                </w:r>
              </w:p>
            </w:tc>
            <w:tc>
              <w:tcPr>
                <w:tcW w:w="75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1194B1BE" w14:textId="77777777" w:rsidR="000C4869" w:rsidRPr="00EC0D31" w:rsidRDefault="000C4869" w:rsidP="006D3678">
                <w:pPr>
                  <w:pStyle w:val="PargrafodaLista"/>
                  <w:ind w:left="720"/>
                  <w:rPr>
                    <w:sz w:val="32"/>
                  </w:rPr>
                </w:pPr>
                <w:r w:rsidRPr="00EC0D31">
                  <w:rPr>
                    <w:sz w:val="32"/>
                  </w:rPr>
                  <w:t>19/11/2020/SQL/Aplicação de Linguagens, DDL, DML, consultas elaboradas e uso de Joins.</w:t>
                </w:r>
              </w:p>
            </w:tc>
          </w:tr>
          <w:tr w:rsidR="000C4869" w:rsidRPr="00EC0D31" w14:paraId="749D79E6" w14:textId="77777777" w:rsidTr="006D3678">
            <w:tc>
              <w:tcPr>
                <w:tcW w:w="23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39DACBBB" w14:textId="77777777" w:rsidR="000C4869" w:rsidRPr="00EC0D31" w:rsidRDefault="000C4869" w:rsidP="006D3678">
                <w:pPr>
                  <w:pStyle w:val="PargrafodaLista"/>
                  <w:ind w:left="720"/>
                  <w:rPr>
                    <w:sz w:val="32"/>
                  </w:rPr>
                </w:pPr>
                <w:r w:rsidRPr="00EC0D31">
                  <w:rPr>
                    <w:sz w:val="32"/>
                  </w:rPr>
                  <w:t>Sprint 05</w:t>
                </w:r>
              </w:p>
            </w:tc>
            <w:tc>
              <w:tcPr>
                <w:tcW w:w="75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19C6A465" w14:textId="77777777" w:rsidR="000C4869" w:rsidRPr="00EC0D31" w:rsidRDefault="000C4869" w:rsidP="006D3678">
                <w:pPr>
                  <w:pStyle w:val="PargrafodaLista"/>
                  <w:ind w:left="720"/>
                  <w:rPr>
                    <w:sz w:val="32"/>
                  </w:rPr>
                </w:pPr>
                <w:r w:rsidRPr="00EC0D31">
                  <w:rPr>
                    <w:sz w:val="32"/>
                  </w:rPr>
                  <w:t>30/11 a 03/12 – Banco de Dados pronto com uso de indices, conceitos ACID e controle das transações.</w:t>
                </w:r>
              </w:p>
            </w:tc>
          </w:tr>
          <w:tr w:rsidR="000C4869" w:rsidRPr="00EC0D31" w14:paraId="523CB105" w14:textId="77777777" w:rsidTr="006D3678">
            <w:tc>
              <w:tcPr>
                <w:tcW w:w="23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585A6A22" w14:textId="77777777" w:rsidR="000C4869" w:rsidRPr="00EC0D31" w:rsidRDefault="000C4869" w:rsidP="006D3678">
                <w:pPr>
                  <w:pStyle w:val="PargrafodaLista"/>
                  <w:ind w:left="720"/>
                  <w:rPr>
                    <w:sz w:val="32"/>
                  </w:rPr>
                </w:pPr>
                <w:r w:rsidRPr="00EC0D31">
                  <w:rPr>
                    <w:sz w:val="32"/>
                  </w:rPr>
                  <w:t>Pitch</w:t>
                </w:r>
              </w:p>
            </w:tc>
            <w:tc>
              <w:tcPr>
                <w:tcW w:w="75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1FA684AD" w14:textId="77777777" w:rsidR="000C4869" w:rsidRPr="00EC0D31" w:rsidRDefault="000C4869" w:rsidP="006D3678">
                <w:pPr>
                  <w:pStyle w:val="PargrafodaLista"/>
                  <w:ind w:left="720"/>
                  <w:rPr>
                    <w:sz w:val="32"/>
                  </w:rPr>
                </w:pPr>
                <w:r w:rsidRPr="00EC0D31">
                  <w:rPr>
                    <w:sz w:val="32"/>
                  </w:rPr>
                  <w:t>Banco de Dados pronto com uso de indices, conceitos ACID e controle das transações.</w:t>
                </w:r>
              </w:p>
            </w:tc>
          </w:tr>
        </w:tbl>
        <w:p w14:paraId="7D5FF44A" w14:textId="77777777" w:rsidR="000C4869" w:rsidRPr="00EC0D31" w:rsidRDefault="000C4869" w:rsidP="000C4869">
          <w:pPr>
            <w:pStyle w:val="PargrafodaLista"/>
            <w:ind w:left="720"/>
            <w:rPr>
              <w:sz w:val="32"/>
            </w:rPr>
          </w:pPr>
        </w:p>
        <w:p w14:paraId="05DBBDA8" w14:textId="77777777" w:rsidR="0096180D" w:rsidRDefault="0096180D" w:rsidP="0096180D">
          <w:pPr>
            <w:pStyle w:val="PargrafodaLista"/>
            <w:ind w:left="720"/>
            <w:rPr>
              <w:sz w:val="32"/>
            </w:rPr>
          </w:pPr>
          <w:r>
            <w:rPr>
              <w:sz w:val="32"/>
            </w:rPr>
            <w:t>Cronograma da disciplina de Qualidade de Testes</w:t>
          </w:r>
        </w:p>
        <w:tbl>
          <w:tblPr>
            <w:tblStyle w:val="Tabelacomgrade"/>
            <w:tblW w:w="0" w:type="auto"/>
            <w:tblLook w:val="04A0" w:firstRow="1" w:lastRow="0" w:firstColumn="1" w:lastColumn="0" w:noHBand="0" w:noVBand="1"/>
          </w:tblPr>
          <w:tblGrid>
            <w:gridCol w:w="2376"/>
            <w:gridCol w:w="7510"/>
          </w:tblGrid>
          <w:tr w:rsidR="0096180D" w14:paraId="49AE4B40" w14:textId="77777777" w:rsidTr="0096180D">
            <w:tc>
              <w:tcPr>
                <w:tcW w:w="23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  <w:p w14:paraId="5A07959B" w14:textId="77777777" w:rsidR="0096180D" w:rsidRDefault="0096180D">
                <w:pPr>
                  <w:pStyle w:val="PargrafodaLista"/>
                  <w:ind w:left="720"/>
                  <w:rPr>
                    <w:sz w:val="32"/>
                  </w:rPr>
                </w:pPr>
              </w:p>
            </w:tc>
            <w:tc>
              <w:tcPr>
                <w:tcW w:w="75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70034D02" w14:textId="77777777" w:rsidR="0096180D" w:rsidRDefault="0096180D">
                <w:pPr>
                  <w:pStyle w:val="PargrafodaLista"/>
                  <w:ind w:left="720"/>
                  <w:rPr>
                    <w:sz w:val="32"/>
                  </w:rPr>
                </w:pPr>
                <w:r>
                  <w:rPr>
                    <w:sz w:val="32"/>
                  </w:rPr>
                  <w:t>Entregas/Objetivo/Planos de aula envolvidos</w:t>
                </w:r>
              </w:p>
            </w:tc>
          </w:tr>
          <w:tr w:rsidR="0096180D" w14:paraId="7F179B6C" w14:textId="77777777" w:rsidTr="0096180D">
            <w:tc>
              <w:tcPr>
                <w:tcW w:w="23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3E89A41A" w14:textId="77777777" w:rsidR="0096180D" w:rsidRDefault="0096180D">
                <w:pPr>
                  <w:pStyle w:val="PargrafodaLista"/>
                  <w:ind w:left="720"/>
                  <w:rPr>
                    <w:sz w:val="32"/>
                  </w:rPr>
                </w:pPr>
                <w:r>
                  <w:rPr>
                    <w:sz w:val="32"/>
                  </w:rPr>
                  <w:t>Sprint 01</w:t>
                </w:r>
              </w:p>
            </w:tc>
            <w:tc>
              <w:tcPr>
                <w:tcW w:w="75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416948B8" w14:textId="77777777" w:rsidR="0096180D" w:rsidRDefault="0096180D">
                <w:pPr>
                  <w:rPr>
                    <w:sz w:val="32"/>
                    <w:szCs w:val="32"/>
                  </w:rPr>
                </w:pPr>
                <w:r>
                  <w:rPr>
                    <w:sz w:val="32"/>
                    <w:szCs w:val="32"/>
                  </w:rPr>
                  <w:t>14/09/2020/Testes de Qualidades Conceitos/Fatores de Qualidades, Métricas de Qualidade e Plano de Garantia.</w:t>
                </w:r>
              </w:p>
            </w:tc>
          </w:tr>
          <w:tr w:rsidR="0096180D" w14:paraId="26DD0D45" w14:textId="77777777" w:rsidTr="0096180D">
            <w:tc>
              <w:tcPr>
                <w:tcW w:w="23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47B2839B" w14:textId="77777777" w:rsidR="0096180D" w:rsidRDefault="0096180D">
                <w:pPr>
                  <w:pStyle w:val="PargrafodaLista"/>
                  <w:ind w:left="720"/>
                  <w:rPr>
                    <w:sz w:val="32"/>
                  </w:rPr>
                </w:pPr>
                <w:r>
                  <w:rPr>
                    <w:sz w:val="32"/>
                  </w:rPr>
                  <w:t>Sprint 02</w:t>
                </w:r>
              </w:p>
            </w:tc>
            <w:tc>
              <w:tcPr>
                <w:tcW w:w="75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266FB770" w14:textId="77777777" w:rsidR="0096180D" w:rsidRDefault="0096180D">
                <w:pPr>
                  <w:rPr>
                    <w:sz w:val="32"/>
                  </w:rPr>
                </w:pPr>
                <w:r>
                  <w:rPr>
                    <w:sz w:val="32"/>
                  </w:rPr>
                  <w:t>05/10/2020/Normas Técnicas/Usabilidade, Métricas de Uso, Testes de Desenvolvimento.</w:t>
                </w:r>
              </w:p>
            </w:tc>
          </w:tr>
          <w:tr w:rsidR="0096180D" w14:paraId="36254B3D" w14:textId="77777777" w:rsidTr="0096180D">
            <w:tc>
              <w:tcPr>
                <w:tcW w:w="23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0952D1C8" w14:textId="77777777" w:rsidR="0096180D" w:rsidRDefault="0096180D">
                <w:pPr>
                  <w:pStyle w:val="PargrafodaLista"/>
                  <w:ind w:left="720"/>
                  <w:rPr>
                    <w:sz w:val="32"/>
                  </w:rPr>
                </w:pPr>
                <w:r>
                  <w:rPr>
                    <w:sz w:val="32"/>
                  </w:rPr>
                  <w:t>Sprint 03</w:t>
                </w:r>
              </w:p>
            </w:tc>
            <w:tc>
              <w:tcPr>
                <w:tcW w:w="75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4946A499" w14:textId="77777777" w:rsidR="0096180D" w:rsidRDefault="0096180D">
                <w:pPr>
                  <w:rPr>
                    <w:sz w:val="32"/>
                  </w:rPr>
                </w:pPr>
                <w:r>
                  <w:rPr>
                    <w:sz w:val="32"/>
                  </w:rPr>
                  <w:t>19/10/2020/Normas Técnicas/Testes de Desenvolvimento.</w:t>
                </w:r>
              </w:p>
            </w:tc>
          </w:tr>
          <w:tr w:rsidR="0096180D" w14:paraId="35F4B8EA" w14:textId="77777777" w:rsidTr="0096180D">
            <w:tc>
              <w:tcPr>
                <w:tcW w:w="23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4FC42BD7" w14:textId="77777777" w:rsidR="0096180D" w:rsidRDefault="0096180D">
                <w:pPr>
                  <w:pStyle w:val="PargrafodaLista"/>
                  <w:ind w:left="720"/>
                  <w:rPr>
                    <w:sz w:val="32"/>
                  </w:rPr>
                </w:pPr>
                <w:r>
                  <w:rPr>
                    <w:sz w:val="32"/>
                  </w:rPr>
                  <w:lastRenderedPageBreak/>
                  <w:t>Sprint 04</w:t>
                </w:r>
              </w:p>
            </w:tc>
            <w:tc>
              <w:tcPr>
                <w:tcW w:w="75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33D2B84A" w14:textId="77777777" w:rsidR="0096180D" w:rsidRDefault="0096180D">
                <w:pPr>
                  <w:rPr>
                    <w:sz w:val="32"/>
                  </w:rPr>
                </w:pPr>
                <w:r>
                  <w:rPr>
                    <w:sz w:val="32"/>
                  </w:rPr>
                  <w:t>16/11/2020/Modelos de Melhoria/Modelo PDCA e Modelo CMMI.</w:t>
                </w:r>
              </w:p>
            </w:tc>
          </w:tr>
          <w:tr w:rsidR="0096180D" w14:paraId="055A946F" w14:textId="77777777" w:rsidTr="0096180D">
            <w:tc>
              <w:tcPr>
                <w:tcW w:w="23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0866AE2C" w14:textId="77777777" w:rsidR="0096180D" w:rsidRDefault="0096180D">
                <w:pPr>
                  <w:pStyle w:val="PargrafodaLista"/>
                  <w:ind w:left="720"/>
                  <w:rPr>
                    <w:sz w:val="32"/>
                  </w:rPr>
                </w:pPr>
                <w:r>
                  <w:rPr>
                    <w:sz w:val="32"/>
                  </w:rPr>
                  <w:t>Sprint 05</w:t>
                </w:r>
              </w:p>
            </w:tc>
            <w:tc>
              <w:tcPr>
                <w:tcW w:w="75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66347432" w14:textId="77777777" w:rsidR="0096180D" w:rsidRDefault="0096180D">
                <w:pPr>
                  <w:rPr>
                    <w:sz w:val="32"/>
                  </w:rPr>
                </w:pPr>
                <w:r>
                  <w:rPr>
                    <w:sz w:val="32"/>
                  </w:rPr>
                  <w:t>30/11 a 03/12/Auditoria/Auditoria de Software</w:t>
                </w:r>
              </w:p>
            </w:tc>
          </w:tr>
          <w:tr w:rsidR="0096180D" w14:paraId="15D391CD" w14:textId="77777777" w:rsidTr="0096180D">
            <w:tc>
              <w:tcPr>
                <w:tcW w:w="23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7EFD19DF" w14:textId="77777777" w:rsidR="0096180D" w:rsidRDefault="0096180D">
                <w:pPr>
                  <w:pStyle w:val="PargrafodaLista"/>
                  <w:ind w:left="720"/>
                  <w:rPr>
                    <w:sz w:val="32"/>
                  </w:rPr>
                </w:pPr>
                <w:r>
                  <w:rPr>
                    <w:sz w:val="32"/>
                  </w:rPr>
                  <w:t>Pitch</w:t>
                </w:r>
              </w:p>
            </w:tc>
            <w:tc>
              <w:tcPr>
                <w:tcW w:w="75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4ED67F04" w14:textId="77777777" w:rsidR="0096180D" w:rsidRDefault="0096180D">
                <w:pPr>
                  <w:rPr>
                    <w:sz w:val="32"/>
                  </w:rPr>
                </w:pPr>
                <w:r>
                  <w:rPr>
                    <w:sz w:val="32"/>
                  </w:rPr>
                  <w:t>30/11 a 03/12/Auditoria/Auditoria de Software</w:t>
                </w:r>
              </w:p>
            </w:tc>
          </w:tr>
        </w:tbl>
        <w:p w14:paraId="708D14AD" w14:textId="77777777" w:rsidR="0096180D" w:rsidRDefault="0096180D" w:rsidP="0096180D">
          <w:pPr>
            <w:pStyle w:val="PargrafodaLista"/>
            <w:ind w:left="720"/>
            <w:rPr>
              <w:sz w:val="32"/>
            </w:rPr>
          </w:pPr>
        </w:p>
        <w:p w14:paraId="0A69536C" w14:textId="385A21A1" w:rsidR="00964A47" w:rsidRPr="00EC0D31" w:rsidRDefault="00964A47" w:rsidP="00964A47">
          <w:pPr>
            <w:pStyle w:val="PargrafodaLista"/>
            <w:ind w:left="720"/>
            <w:rPr>
              <w:sz w:val="32"/>
            </w:rPr>
          </w:pPr>
          <w:r w:rsidRPr="00EC0D31">
            <w:rPr>
              <w:sz w:val="32"/>
            </w:rPr>
            <w:t xml:space="preserve">Cronograma da disciplina de </w:t>
          </w:r>
          <w:r>
            <w:rPr>
              <w:sz w:val="32"/>
            </w:rPr>
            <w:t>Gerencia de Projetos</w:t>
          </w:r>
        </w:p>
        <w:tbl>
          <w:tblPr>
            <w:tblStyle w:val="Tabelacomgrade"/>
            <w:tblW w:w="0" w:type="auto"/>
            <w:tblLook w:val="04A0" w:firstRow="1" w:lastRow="0" w:firstColumn="1" w:lastColumn="0" w:noHBand="0" w:noVBand="1"/>
          </w:tblPr>
          <w:tblGrid>
            <w:gridCol w:w="2376"/>
            <w:gridCol w:w="7510"/>
          </w:tblGrid>
          <w:tr w:rsidR="00FB7A33" w14:paraId="26F50F3D" w14:textId="77777777" w:rsidTr="00FB7A33">
            <w:tc>
              <w:tcPr>
                <w:tcW w:w="23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  <w:p w14:paraId="2C31FB14" w14:textId="77777777" w:rsidR="00FB7A33" w:rsidRDefault="00FB7A33">
                <w:pPr>
                  <w:pStyle w:val="PargrafodaLista"/>
                  <w:ind w:left="720"/>
                  <w:rPr>
                    <w:sz w:val="32"/>
                  </w:rPr>
                </w:pPr>
              </w:p>
            </w:tc>
            <w:tc>
              <w:tcPr>
                <w:tcW w:w="75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1479FD3F" w14:textId="77777777" w:rsidR="00FB7A33" w:rsidRDefault="00FB7A33">
                <w:pPr>
                  <w:pStyle w:val="PargrafodaLista"/>
                  <w:ind w:left="720"/>
                  <w:rPr>
                    <w:sz w:val="32"/>
                  </w:rPr>
                </w:pPr>
                <w:r>
                  <w:rPr>
                    <w:sz w:val="32"/>
                  </w:rPr>
                  <w:t>Entregas/Objetivo/Planos de aula envolvidos</w:t>
                </w:r>
              </w:p>
            </w:tc>
          </w:tr>
          <w:tr w:rsidR="00FB7A33" w14:paraId="3D81FB7C" w14:textId="77777777" w:rsidTr="00FB7A33">
            <w:tc>
              <w:tcPr>
                <w:tcW w:w="23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2256573A" w14:textId="77777777" w:rsidR="00FB7A33" w:rsidRDefault="00FB7A33">
                <w:pPr>
                  <w:pStyle w:val="PargrafodaLista"/>
                  <w:ind w:left="720"/>
                  <w:rPr>
                    <w:sz w:val="32"/>
                  </w:rPr>
                </w:pPr>
                <w:r>
                  <w:rPr>
                    <w:sz w:val="32"/>
                  </w:rPr>
                  <w:t>Sprint 01</w:t>
                </w:r>
              </w:p>
            </w:tc>
            <w:tc>
              <w:tcPr>
                <w:tcW w:w="75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655D0B28" w14:textId="77777777" w:rsidR="00FB7A33" w:rsidRDefault="00FB7A33">
                <w:pPr>
                  <w:rPr>
                    <w:sz w:val="32"/>
                  </w:rPr>
                </w:pPr>
                <w:r>
                  <w:rPr>
                    <w:sz w:val="32"/>
                  </w:rPr>
                  <w:t>01/09/2020 – Termo de abertura do projeto revisado, declaração do escopo do projeto e EAP. / Ter definido  uma ferramenta para o quadro Scrum a adicionar todo o Backlog do projeto. Definir a unidade para os Story Points. Definir na Equipe um Scrum Master.</w:t>
                </w:r>
              </w:p>
            </w:tc>
          </w:tr>
          <w:tr w:rsidR="00FB7A33" w14:paraId="1331DC1E" w14:textId="77777777" w:rsidTr="00FB7A33">
            <w:tc>
              <w:tcPr>
                <w:tcW w:w="23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3E99AAD9" w14:textId="77777777" w:rsidR="00FB7A33" w:rsidRDefault="00FB7A33">
                <w:pPr>
                  <w:pStyle w:val="PargrafodaLista"/>
                  <w:ind w:left="720"/>
                  <w:rPr>
                    <w:sz w:val="32"/>
                  </w:rPr>
                </w:pPr>
                <w:r>
                  <w:rPr>
                    <w:sz w:val="32"/>
                  </w:rPr>
                  <w:t>Sprint 02</w:t>
                </w:r>
              </w:p>
            </w:tc>
            <w:tc>
              <w:tcPr>
                <w:tcW w:w="75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283C28C4" w14:textId="77777777" w:rsidR="00FB7A33" w:rsidRDefault="00FB7A33">
                <w:pPr>
                  <w:rPr>
                    <w:sz w:val="32"/>
                  </w:rPr>
                </w:pPr>
                <w:r>
                  <w:rPr>
                    <w:sz w:val="32"/>
                  </w:rPr>
                  <w:t xml:space="preserve">15/10/2020 – Cronograma planejado do Projeto. / Apresentar as evidências do Sprint Planning com os artefatos (Sprint Goal e o Sprint Backlog). </w:t>
                </w:r>
              </w:p>
              <w:p w14:paraId="26F4AA31" w14:textId="77777777" w:rsidR="00FB7A33" w:rsidRDefault="00FB7A33">
                <w:pPr>
                  <w:rPr>
                    <w:sz w:val="32"/>
                  </w:rPr>
                </w:pPr>
                <w:r>
                  <w:rPr>
                    <w:sz w:val="32"/>
                  </w:rPr>
                  <w:t>Daily Stand-Ups(Diarios Scrum).</w:t>
                </w:r>
              </w:p>
            </w:tc>
          </w:tr>
          <w:tr w:rsidR="00FB7A33" w14:paraId="2FD7641B" w14:textId="77777777" w:rsidTr="00FB7A33">
            <w:tc>
              <w:tcPr>
                <w:tcW w:w="23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7AD614DB" w14:textId="77777777" w:rsidR="00FB7A33" w:rsidRDefault="00FB7A33">
                <w:pPr>
                  <w:pStyle w:val="PargrafodaLista"/>
                  <w:ind w:left="720"/>
                  <w:rPr>
                    <w:sz w:val="32"/>
                  </w:rPr>
                </w:pPr>
                <w:r>
                  <w:rPr>
                    <w:sz w:val="32"/>
                  </w:rPr>
                  <w:t>Sprint 03</w:t>
                </w:r>
              </w:p>
            </w:tc>
            <w:tc>
              <w:tcPr>
                <w:tcW w:w="75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01EB0AFA" w14:textId="77777777" w:rsidR="00FB7A33" w:rsidRDefault="00FB7A33">
                <w:pPr>
                  <w:rPr>
                    <w:sz w:val="32"/>
                  </w:rPr>
                </w:pPr>
                <w:r>
                  <w:rPr>
                    <w:sz w:val="32"/>
                  </w:rPr>
                  <w:t xml:space="preserve">20/10/2020 – Plano de custos revisado refletido no Cronograma / </w:t>
                </w:r>
              </w:p>
              <w:p w14:paraId="3110BE36" w14:textId="77777777" w:rsidR="00FB7A33" w:rsidRDefault="00FB7A33">
                <w:pPr>
                  <w:rPr>
                    <w:sz w:val="32"/>
                  </w:rPr>
                </w:pPr>
                <w:r>
                  <w:rPr>
                    <w:sz w:val="32"/>
                  </w:rPr>
                  <w:t xml:space="preserve">Apresentar as evidências do Sprint Planning com os artefatos (Sprint Goal e o Sprint Backlog). </w:t>
                </w:r>
              </w:p>
              <w:p w14:paraId="6A5DE998" w14:textId="77777777" w:rsidR="00FB7A33" w:rsidRDefault="00FB7A33">
                <w:pPr>
                  <w:rPr>
                    <w:sz w:val="32"/>
                  </w:rPr>
                </w:pPr>
                <w:r>
                  <w:rPr>
                    <w:sz w:val="32"/>
                  </w:rPr>
                  <w:t>Daily Stand-Ups(Diarios Scrum).</w:t>
                </w:r>
              </w:p>
            </w:tc>
          </w:tr>
          <w:tr w:rsidR="00FB7A33" w14:paraId="44871A8A" w14:textId="77777777" w:rsidTr="00FB7A33">
            <w:tc>
              <w:tcPr>
                <w:tcW w:w="23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75282B42" w14:textId="77777777" w:rsidR="00FB7A33" w:rsidRDefault="00FB7A33">
                <w:pPr>
                  <w:pStyle w:val="PargrafodaLista"/>
                  <w:ind w:left="720"/>
                  <w:rPr>
                    <w:sz w:val="32"/>
                  </w:rPr>
                </w:pPr>
                <w:r>
                  <w:rPr>
                    <w:sz w:val="32"/>
                  </w:rPr>
                  <w:t>Sprint 04</w:t>
                </w:r>
              </w:p>
            </w:tc>
            <w:tc>
              <w:tcPr>
                <w:tcW w:w="75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21107FCF" w14:textId="77777777" w:rsidR="00FB7A33" w:rsidRDefault="00FB7A33">
                <w:pPr>
                  <w:rPr>
                    <w:sz w:val="32"/>
                  </w:rPr>
                </w:pPr>
                <w:r>
                  <w:rPr>
                    <w:sz w:val="32"/>
                  </w:rPr>
                  <w:t xml:space="preserve">10/11/2020 – Plano de riscos / </w:t>
                </w:r>
              </w:p>
              <w:p w14:paraId="1103F35B" w14:textId="77777777" w:rsidR="00FB7A33" w:rsidRDefault="00FB7A33">
                <w:pPr>
                  <w:rPr>
                    <w:sz w:val="32"/>
                  </w:rPr>
                </w:pPr>
                <w:r>
                  <w:rPr>
                    <w:sz w:val="32"/>
                  </w:rPr>
                  <w:t>Diagramas de fluxo cumulativo em relação ao Backlog nesta data.</w:t>
                </w:r>
              </w:p>
              <w:p w14:paraId="5F9BA4A7" w14:textId="77777777" w:rsidR="00FB7A33" w:rsidRDefault="00FB7A33">
                <w:pPr>
                  <w:rPr>
                    <w:sz w:val="32"/>
                  </w:rPr>
                </w:pPr>
                <w:r>
                  <w:rPr>
                    <w:sz w:val="32"/>
                  </w:rPr>
                  <w:t>Gráficos burndown em relação ao Backlog nesta data.</w:t>
                </w:r>
              </w:p>
              <w:p w14:paraId="71087627" w14:textId="77777777" w:rsidR="00FB7A33" w:rsidRDefault="00FB7A33">
                <w:pPr>
                  <w:rPr>
                    <w:sz w:val="32"/>
                  </w:rPr>
                </w:pPr>
                <w:r>
                  <w:rPr>
                    <w:sz w:val="32"/>
                  </w:rPr>
                  <w:t>Gráficos ciclo de tempo em relação ao Backlog nesta data.</w:t>
                </w:r>
              </w:p>
              <w:p w14:paraId="6CA9AE0D" w14:textId="77777777" w:rsidR="00FB7A33" w:rsidRDefault="00FB7A33">
                <w:pPr>
                  <w:rPr>
                    <w:sz w:val="32"/>
                  </w:rPr>
                </w:pPr>
                <w:r>
                  <w:rPr>
                    <w:sz w:val="32"/>
                  </w:rPr>
                  <w:t>Daily Stand-Ups(Diarios Scrum).</w:t>
                </w:r>
              </w:p>
            </w:tc>
          </w:tr>
          <w:tr w:rsidR="00FB7A33" w14:paraId="497ABAC4" w14:textId="77777777" w:rsidTr="00FB7A33">
            <w:tc>
              <w:tcPr>
                <w:tcW w:w="23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0E11F6AE" w14:textId="77777777" w:rsidR="00FB7A33" w:rsidRDefault="00FB7A33">
                <w:pPr>
                  <w:pStyle w:val="PargrafodaLista"/>
                  <w:ind w:left="720"/>
                  <w:rPr>
                    <w:sz w:val="32"/>
                  </w:rPr>
                </w:pPr>
                <w:r>
                  <w:rPr>
                    <w:sz w:val="32"/>
                  </w:rPr>
                  <w:t>Sprint 05</w:t>
                </w:r>
              </w:p>
            </w:tc>
            <w:tc>
              <w:tcPr>
                <w:tcW w:w="75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62311CD1" w14:textId="77777777" w:rsidR="00FB7A33" w:rsidRDefault="00FB7A33">
                <w:pPr>
                  <w:rPr>
                    <w:sz w:val="32"/>
                  </w:rPr>
                </w:pPr>
                <w:r>
                  <w:rPr>
                    <w:sz w:val="32"/>
                  </w:rPr>
                  <w:t xml:space="preserve">17/11/2020 – Entrega Final dos artefatos incluindo a Comparação do Cronograma planejado x realizado do Projeto / </w:t>
                </w:r>
              </w:p>
              <w:p w14:paraId="112B7331" w14:textId="77777777" w:rsidR="00FB7A33" w:rsidRDefault="00FB7A33">
                <w:pPr>
                  <w:rPr>
                    <w:sz w:val="32"/>
                  </w:rPr>
                </w:pPr>
                <w:r>
                  <w:rPr>
                    <w:sz w:val="32"/>
                  </w:rPr>
                  <w:lastRenderedPageBreak/>
                  <w:t>Diagramas de fluxo cumulativo em relação ao Backlog nesta data.</w:t>
                </w:r>
              </w:p>
              <w:p w14:paraId="4AEEDC8B" w14:textId="77777777" w:rsidR="00FB7A33" w:rsidRDefault="00FB7A33">
                <w:pPr>
                  <w:rPr>
                    <w:sz w:val="32"/>
                  </w:rPr>
                </w:pPr>
                <w:r>
                  <w:rPr>
                    <w:sz w:val="32"/>
                  </w:rPr>
                  <w:t>Gráficos burndown em relação ao Backlog nesta data.</w:t>
                </w:r>
              </w:p>
              <w:p w14:paraId="488F8DBF" w14:textId="77777777" w:rsidR="00FB7A33" w:rsidRDefault="00FB7A33">
                <w:pPr>
                  <w:rPr>
                    <w:sz w:val="32"/>
                  </w:rPr>
                </w:pPr>
                <w:r>
                  <w:rPr>
                    <w:sz w:val="32"/>
                  </w:rPr>
                  <w:t>Gráficos ciclo de tempo em relação ao Backlog nesta data.</w:t>
                </w:r>
              </w:p>
              <w:p w14:paraId="463DBCA4" w14:textId="77777777" w:rsidR="00FB7A33" w:rsidRDefault="00FB7A33">
                <w:pPr>
                  <w:rPr>
                    <w:sz w:val="32"/>
                  </w:rPr>
                </w:pPr>
                <w:r>
                  <w:rPr>
                    <w:sz w:val="32"/>
                  </w:rPr>
                  <w:t>Todo o Daily Stand-Ups(Diarios Scrum).</w:t>
                </w:r>
              </w:p>
            </w:tc>
          </w:tr>
          <w:tr w:rsidR="00FB7A33" w14:paraId="38FD1657" w14:textId="77777777" w:rsidTr="00FB7A33">
            <w:tc>
              <w:tcPr>
                <w:tcW w:w="237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045BCD38" w14:textId="77777777" w:rsidR="00FB7A33" w:rsidRDefault="00FB7A33">
                <w:pPr>
                  <w:pStyle w:val="PargrafodaLista"/>
                  <w:ind w:left="720"/>
                  <w:rPr>
                    <w:sz w:val="32"/>
                  </w:rPr>
                </w:pPr>
                <w:r>
                  <w:rPr>
                    <w:sz w:val="32"/>
                  </w:rPr>
                  <w:lastRenderedPageBreak/>
                  <w:t>Pitch</w:t>
                </w:r>
              </w:p>
            </w:tc>
            <w:tc>
              <w:tcPr>
                <w:tcW w:w="75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hideMark/>
              </w:tcPr>
              <w:p w14:paraId="50DC92EB" w14:textId="77777777" w:rsidR="00FB7A33" w:rsidRDefault="00FB7A33">
                <w:pPr>
                  <w:rPr>
                    <w:sz w:val="32"/>
                  </w:rPr>
                </w:pPr>
                <w:r>
                  <w:rPr>
                    <w:sz w:val="32"/>
                  </w:rPr>
                  <w:t>24/11/2020 – Pitch de 3 – 4 minutos do projeto na primeira aula</w:t>
                </w:r>
              </w:p>
            </w:tc>
          </w:tr>
        </w:tbl>
        <w:p w14:paraId="77AB870F" w14:textId="77777777" w:rsidR="00964A47" w:rsidRPr="00EC0D31" w:rsidRDefault="00964A47" w:rsidP="00964A47">
          <w:pPr>
            <w:pStyle w:val="PargrafodaLista"/>
            <w:ind w:left="720"/>
            <w:rPr>
              <w:sz w:val="32"/>
            </w:rPr>
          </w:pPr>
          <w:bookmarkStart w:id="0" w:name="_GoBack"/>
          <w:bookmarkEnd w:id="0"/>
        </w:p>
        <w:p w14:paraId="7986CAAC" w14:textId="77777777" w:rsidR="00964A47" w:rsidRPr="00EC0D31" w:rsidRDefault="00964A47" w:rsidP="00EC0D31">
          <w:pPr>
            <w:pStyle w:val="PargrafodaLista"/>
            <w:ind w:left="720"/>
            <w:rPr>
              <w:sz w:val="32"/>
            </w:rPr>
          </w:pPr>
        </w:p>
        <w:p w14:paraId="3E6DB81F" w14:textId="2CB570FD" w:rsidR="000338A1" w:rsidRDefault="00410D66" w:rsidP="00EC0D31">
          <w:pPr>
            <w:pStyle w:val="PargrafodaLista"/>
            <w:ind w:left="720"/>
            <w:rPr>
              <w:sz w:val="32"/>
            </w:rPr>
          </w:pPr>
          <w:r>
            <w:rPr>
              <w:sz w:val="32"/>
            </w:rPr>
            <w:t>_______________________________________________________</w:t>
          </w:r>
        </w:p>
        <w:p w14:paraId="0BD9FAB0" w14:textId="77777777" w:rsidR="009A1F8C" w:rsidRDefault="009A1F8C"/>
        <w:p w14:paraId="41B87B1C" w14:textId="45C7707F" w:rsidR="005703C5" w:rsidRDefault="005703C5" w:rsidP="00D41326">
          <w:pPr>
            <w:tabs>
              <w:tab w:val="left" w:pos="5670"/>
            </w:tabs>
          </w:pPr>
          <w:r>
            <w:rPr>
              <w:b/>
              <w:lang w:val="pt-BR" w:bidi="pt-BR"/>
            </w:rPr>
            <w:br w:type="page"/>
          </w:r>
        </w:p>
      </w:sdtContent>
    </w:sdt>
    <w:sdt>
      <w:sdtPr>
        <w:rPr>
          <w:b w:val="0"/>
          <w:sz w:val="22"/>
          <w:szCs w:val="22"/>
          <w:lang w:val="pt-BR"/>
        </w:rPr>
        <w:id w:val="962467289"/>
        <w:docPartObj>
          <w:docPartGallery w:val="Table of Contents"/>
          <w:docPartUnique/>
        </w:docPartObj>
      </w:sdtPr>
      <w:sdtEndPr>
        <w:rPr>
          <w:bCs/>
          <w:lang w:val="pt-PT"/>
        </w:rPr>
      </w:sdtEndPr>
      <w:sdtContent>
        <w:p w14:paraId="4D59DFBA" w14:textId="507B13B1" w:rsidR="00904786" w:rsidRDefault="00904786">
          <w:pPr>
            <w:pStyle w:val="CabealhodoSumrio"/>
          </w:pPr>
          <w:r>
            <w:rPr>
              <w:lang w:val="pt-BR"/>
            </w:rPr>
            <w:t>Sumário</w:t>
          </w:r>
        </w:p>
        <w:p w14:paraId="753D4865" w14:textId="77777777" w:rsidR="00DA47B8" w:rsidRDefault="00904786">
          <w:pPr>
            <w:pStyle w:val="Sumrio1"/>
            <w:tabs>
              <w:tab w:val="left" w:pos="440"/>
              <w:tab w:val="right" w:leader="dot" w:pos="9736"/>
            </w:tabs>
            <w:rPr>
              <w:rFonts w:cstheme="minorBidi"/>
              <w:noProof/>
              <w:lang w:val="pt-BR"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034021" w:history="1">
            <w:r w:rsidR="00DA47B8" w:rsidRPr="00C258B7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</w:t>
            </w:r>
            <w:r w:rsidR="00DA47B8">
              <w:rPr>
                <w:rFonts w:cstheme="minorBidi"/>
                <w:noProof/>
                <w:lang w:val="pt-BR" w:eastAsia="pt-BR"/>
              </w:rPr>
              <w:tab/>
            </w:r>
            <w:r w:rsidR="00DA47B8" w:rsidRPr="00C258B7">
              <w:rPr>
                <w:rStyle w:val="Hyperlink"/>
                <w:noProof/>
              </w:rPr>
              <w:t>Descrição do projeto</w:t>
            </w:r>
            <w:r w:rsidR="00DA47B8">
              <w:rPr>
                <w:noProof/>
                <w:webHidden/>
              </w:rPr>
              <w:tab/>
            </w:r>
            <w:r w:rsidR="00DA47B8">
              <w:rPr>
                <w:noProof/>
                <w:webHidden/>
              </w:rPr>
              <w:fldChar w:fldCharType="begin"/>
            </w:r>
            <w:r w:rsidR="00DA47B8">
              <w:rPr>
                <w:noProof/>
                <w:webHidden/>
              </w:rPr>
              <w:instrText xml:space="preserve"> PAGEREF _Toc48034021 \h </w:instrText>
            </w:r>
            <w:r w:rsidR="00DA47B8">
              <w:rPr>
                <w:noProof/>
                <w:webHidden/>
              </w:rPr>
            </w:r>
            <w:r w:rsidR="00DA47B8">
              <w:rPr>
                <w:noProof/>
                <w:webHidden/>
              </w:rPr>
              <w:fldChar w:fldCharType="separate"/>
            </w:r>
            <w:r w:rsidR="00722934">
              <w:rPr>
                <w:noProof/>
                <w:webHidden/>
              </w:rPr>
              <w:t>8</w:t>
            </w:r>
            <w:r w:rsidR="00DA47B8">
              <w:rPr>
                <w:noProof/>
                <w:webHidden/>
              </w:rPr>
              <w:fldChar w:fldCharType="end"/>
            </w:r>
          </w:hyperlink>
        </w:p>
        <w:p w14:paraId="4B0F53A9" w14:textId="77777777" w:rsidR="00DA47B8" w:rsidRDefault="00664D6F">
          <w:pPr>
            <w:pStyle w:val="Sumrio1"/>
            <w:tabs>
              <w:tab w:val="left" w:pos="440"/>
              <w:tab w:val="right" w:leader="dot" w:pos="9736"/>
            </w:tabs>
            <w:rPr>
              <w:rFonts w:cstheme="minorBidi"/>
              <w:noProof/>
              <w:lang w:val="pt-BR" w:eastAsia="pt-BR"/>
            </w:rPr>
          </w:pPr>
          <w:hyperlink w:anchor="_Toc48034022" w:history="1">
            <w:r w:rsidR="00DA47B8" w:rsidRPr="00C258B7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</w:t>
            </w:r>
            <w:r w:rsidR="00DA47B8">
              <w:rPr>
                <w:rFonts w:cstheme="minorBidi"/>
                <w:noProof/>
                <w:lang w:val="pt-BR" w:eastAsia="pt-BR"/>
              </w:rPr>
              <w:tab/>
            </w:r>
            <w:r w:rsidR="00DA47B8" w:rsidRPr="00C258B7">
              <w:rPr>
                <w:rStyle w:val="Hyperlink"/>
                <w:noProof/>
              </w:rPr>
              <w:t>Requisitos de software</w:t>
            </w:r>
            <w:r w:rsidR="00DA47B8">
              <w:rPr>
                <w:noProof/>
                <w:webHidden/>
              </w:rPr>
              <w:tab/>
            </w:r>
            <w:r w:rsidR="00DA47B8">
              <w:rPr>
                <w:noProof/>
                <w:webHidden/>
              </w:rPr>
              <w:fldChar w:fldCharType="begin"/>
            </w:r>
            <w:r w:rsidR="00DA47B8">
              <w:rPr>
                <w:noProof/>
                <w:webHidden/>
              </w:rPr>
              <w:instrText xml:space="preserve"> PAGEREF _Toc48034022 \h </w:instrText>
            </w:r>
            <w:r w:rsidR="00DA47B8">
              <w:rPr>
                <w:noProof/>
                <w:webHidden/>
              </w:rPr>
            </w:r>
            <w:r w:rsidR="00DA47B8">
              <w:rPr>
                <w:noProof/>
                <w:webHidden/>
              </w:rPr>
              <w:fldChar w:fldCharType="separate"/>
            </w:r>
            <w:r w:rsidR="00722934">
              <w:rPr>
                <w:noProof/>
                <w:webHidden/>
              </w:rPr>
              <w:t>8</w:t>
            </w:r>
            <w:r w:rsidR="00DA47B8">
              <w:rPr>
                <w:noProof/>
                <w:webHidden/>
              </w:rPr>
              <w:fldChar w:fldCharType="end"/>
            </w:r>
          </w:hyperlink>
        </w:p>
        <w:p w14:paraId="260955BC" w14:textId="77777777" w:rsidR="00DA47B8" w:rsidRDefault="00664D6F">
          <w:pPr>
            <w:pStyle w:val="Sumrio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pt-BR" w:eastAsia="pt-BR"/>
            </w:rPr>
          </w:pPr>
          <w:hyperlink w:anchor="_Toc48034023" w:history="1">
            <w:r w:rsidR="00DA47B8" w:rsidRPr="00C258B7">
              <w:rPr>
                <w:rStyle w:val="Hyperlink"/>
                <w:noProof/>
              </w:rPr>
              <w:t>2.1</w:t>
            </w:r>
            <w:r w:rsidR="00DA47B8">
              <w:rPr>
                <w:rFonts w:cstheme="minorBidi"/>
                <w:noProof/>
                <w:lang w:val="pt-BR" w:eastAsia="pt-BR"/>
              </w:rPr>
              <w:tab/>
            </w:r>
            <w:r w:rsidR="00DA47B8" w:rsidRPr="00C258B7">
              <w:rPr>
                <w:rStyle w:val="Hyperlink"/>
                <w:noProof/>
              </w:rPr>
              <w:t>Requisitos Funcionais</w:t>
            </w:r>
            <w:r w:rsidR="00DA47B8">
              <w:rPr>
                <w:noProof/>
                <w:webHidden/>
              </w:rPr>
              <w:tab/>
            </w:r>
            <w:r w:rsidR="00DA47B8">
              <w:rPr>
                <w:noProof/>
                <w:webHidden/>
              </w:rPr>
              <w:fldChar w:fldCharType="begin"/>
            </w:r>
            <w:r w:rsidR="00DA47B8">
              <w:rPr>
                <w:noProof/>
                <w:webHidden/>
              </w:rPr>
              <w:instrText xml:space="preserve"> PAGEREF _Toc48034023 \h </w:instrText>
            </w:r>
            <w:r w:rsidR="00DA47B8">
              <w:rPr>
                <w:noProof/>
                <w:webHidden/>
              </w:rPr>
            </w:r>
            <w:r w:rsidR="00DA47B8">
              <w:rPr>
                <w:noProof/>
                <w:webHidden/>
              </w:rPr>
              <w:fldChar w:fldCharType="separate"/>
            </w:r>
            <w:r w:rsidR="00722934">
              <w:rPr>
                <w:noProof/>
                <w:webHidden/>
              </w:rPr>
              <w:t>8</w:t>
            </w:r>
            <w:r w:rsidR="00DA47B8">
              <w:rPr>
                <w:noProof/>
                <w:webHidden/>
              </w:rPr>
              <w:fldChar w:fldCharType="end"/>
            </w:r>
          </w:hyperlink>
        </w:p>
        <w:p w14:paraId="4F2AD0E2" w14:textId="77777777" w:rsidR="00DA47B8" w:rsidRDefault="00664D6F">
          <w:pPr>
            <w:pStyle w:val="Sumrio3"/>
            <w:tabs>
              <w:tab w:val="left" w:pos="1320"/>
              <w:tab w:val="right" w:leader="dot" w:pos="9736"/>
            </w:tabs>
            <w:rPr>
              <w:rFonts w:cstheme="minorBidi"/>
              <w:noProof/>
              <w:lang w:val="pt-BR" w:eastAsia="pt-BR"/>
            </w:rPr>
          </w:pPr>
          <w:hyperlink w:anchor="_Toc48034024" w:history="1">
            <w:r w:rsidR="00DA47B8" w:rsidRPr="00C258B7">
              <w:rPr>
                <w:rStyle w:val="Hyperlink"/>
                <w:noProof/>
              </w:rPr>
              <w:t>2.1.1</w:t>
            </w:r>
            <w:r w:rsidR="00DA47B8">
              <w:rPr>
                <w:rFonts w:cstheme="minorBidi"/>
                <w:noProof/>
                <w:lang w:val="pt-BR" w:eastAsia="pt-BR"/>
              </w:rPr>
              <w:tab/>
            </w:r>
            <w:r w:rsidR="00DA47B8" w:rsidRPr="00C258B7">
              <w:rPr>
                <w:rStyle w:val="Hyperlink"/>
                <w:noProof/>
              </w:rPr>
              <w:t>Cadastro</w:t>
            </w:r>
            <w:r w:rsidR="00DA47B8">
              <w:rPr>
                <w:noProof/>
                <w:webHidden/>
              </w:rPr>
              <w:tab/>
            </w:r>
            <w:r w:rsidR="00DA47B8">
              <w:rPr>
                <w:noProof/>
                <w:webHidden/>
              </w:rPr>
              <w:fldChar w:fldCharType="begin"/>
            </w:r>
            <w:r w:rsidR="00DA47B8">
              <w:rPr>
                <w:noProof/>
                <w:webHidden/>
              </w:rPr>
              <w:instrText xml:space="preserve"> PAGEREF _Toc48034024 \h </w:instrText>
            </w:r>
            <w:r w:rsidR="00DA47B8">
              <w:rPr>
                <w:noProof/>
                <w:webHidden/>
              </w:rPr>
            </w:r>
            <w:r w:rsidR="00DA47B8">
              <w:rPr>
                <w:noProof/>
                <w:webHidden/>
              </w:rPr>
              <w:fldChar w:fldCharType="separate"/>
            </w:r>
            <w:r w:rsidR="00722934">
              <w:rPr>
                <w:noProof/>
                <w:webHidden/>
              </w:rPr>
              <w:t>8</w:t>
            </w:r>
            <w:r w:rsidR="00DA47B8">
              <w:rPr>
                <w:noProof/>
                <w:webHidden/>
              </w:rPr>
              <w:fldChar w:fldCharType="end"/>
            </w:r>
          </w:hyperlink>
        </w:p>
        <w:p w14:paraId="389C41CC" w14:textId="77777777" w:rsidR="00DA47B8" w:rsidRDefault="00664D6F">
          <w:pPr>
            <w:pStyle w:val="Sumrio3"/>
            <w:tabs>
              <w:tab w:val="left" w:pos="1320"/>
              <w:tab w:val="right" w:leader="dot" w:pos="9736"/>
            </w:tabs>
            <w:rPr>
              <w:rFonts w:cstheme="minorBidi"/>
              <w:noProof/>
              <w:lang w:val="pt-BR" w:eastAsia="pt-BR"/>
            </w:rPr>
          </w:pPr>
          <w:hyperlink w:anchor="_Toc48034025" w:history="1">
            <w:r w:rsidR="00DA47B8" w:rsidRPr="00C258B7">
              <w:rPr>
                <w:rStyle w:val="Hyperlink"/>
                <w:noProof/>
              </w:rPr>
              <w:t>2.1.2</w:t>
            </w:r>
            <w:r w:rsidR="00DA47B8">
              <w:rPr>
                <w:rFonts w:cstheme="minorBidi"/>
                <w:noProof/>
                <w:lang w:val="pt-BR" w:eastAsia="pt-BR"/>
              </w:rPr>
              <w:tab/>
            </w:r>
            <w:r w:rsidR="00DA47B8" w:rsidRPr="00C258B7">
              <w:rPr>
                <w:rStyle w:val="Hyperlink"/>
                <w:noProof/>
              </w:rPr>
              <w:t>Consultas e Agendamentos</w:t>
            </w:r>
            <w:r w:rsidR="00DA47B8">
              <w:rPr>
                <w:noProof/>
                <w:webHidden/>
              </w:rPr>
              <w:tab/>
            </w:r>
            <w:r w:rsidR="00DA47B8">
              <w:rPr>
                <w:noProof/>
                <w:webHidden/>
              </w:rPr>
              <w:fldChar w:fldCharType="begin"/>
            </w:r>
            <w:r w:rsidR="00DA47B8">
              <w:rPr>
                <w:noProof/>
                <w:webHidden/>
              </w:rPr>
              <w:instrText xml:space="preserve"> PAGEREF _Toc48034025 \h </w:instrText>
            </w:r>
            <w:r w:rsidR="00DA47B8">
              <w:rPr>
                <w:noProof/>
                <w:webHidden/>
              </w:rPr>
            </w:r>
            <w:r w:rsidR="00DA47B8">
              <w:rPr>
                <w:noProof/>
                <w:webHidden/>
              </w:rPr>
              <w:fldChar w:fldCharType="separate"/>
            </w:r>
            <w:r w:rsidR="00722934">
              <w:rPr>
                <w:noProof/>
                <w:webHidden/>
              </w:rPr>
              <w:t>8</w:t>
            </w:r>
            <w:r w:rsidR="00DA47B8">
              <w:rPr>
                <w:noProof/>
                <w:webHidden/>
              </w:rPr>
              <w:fldChar w:fldCharType="end"/>
            </w:r>
          </w:hyperlink>
        </w:p>
        <w:p w14:paraId="5D9504D3" w14:textId="77777777" w:rsidR="00DA47B8" w:rsidRDefault="00664D6F">
          <w:pPr>
            <w:pStyle w:val="Sumrio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pt-BR" w:eastAsia="pt-BR"/>
            </w:rPr>
          </w:pPr>
          <w:hyperlink w:anchor="_Toc48034026" w:history="1">
            <w:r w:rsidR="00DA47B8" w:rsidRPr="00C258B7">
              <w:rPr>
                <w:rStyle w:val="Hyperlink"/>
                <w:noProof/>
              </w:rPr>
              <w:t>2.2</w:t>
            </w:r>
            <w:r w:rsidR="00DA47B8">
              <w:rPr>
                <w:rFonts w:cstheme="minorBidi"/>
                <w:noProof/>
                <w:lang w:val="pt-BR" w:eastAsia="pt-BR"/>
              </w:rPr>
              <w:tab/>
            </w:r>
            <w:r w:rsidR="00DA47B8" w:rsidRPr="00C258B7">
              <w:rPr>
                <w:rStyle w:val="Hyperlink"/>
                <w:noProof/>
              </w:rPr>
              <w:t>Requisitos Não Funcionais</w:t>
            </w:r>
            <w:r w:rsidR="00DA47B8">
              <w:rPr>
                <w:noProof/>
                <w:webHidden/>
              </w:rPr>
              <w:tab/>
            </w:r>
            <w:r w:rsidR="00DA47B8">
              <w:rPr>
                <w:noProof/>
                <w:webHidden/>
              </w:rPr>
              <w:fldChar w:fldCharType="begin"/>
            </w:r>
            <w:r w:rsidR="00DA47B8">
              <w:rPr>
                <w:noProof/>
                <w:webHidden/>
              </w:rPr>
              <w:instrText xml:space="preserve"> PAGEREF _Toc48034026 \h </w:instrText>
            </w:r>
            <w:r w:rsidR="00DA47B8">
              <w:rPr>
                <w:noProof/>
                <w:webHidden/>
              </w:rPr>
            </w:r>
            <w:r w:rsidR="00DA47B8">
              <w:rPr>
                <w:noProof/>
                <w:webHidden/>
              </w:rPr>
              <w:fldChar w:fldCharType="separate"/>
            </w:r>
            <w:r w:rsidR="00722934">
              <w:rPr>
                <w:noProof/>
                <w:webHidden/>
              </w:rPr>
              <w:t>9</w:t>
            </w:r>
            <w:r w:rsidR="00DA47B8">
              <w:rPr>
                <w:noProof/>
                <w:webHidden/>
              </w:rPr>
              <w:fldChar w:fldCharType="end"/>
            </w:r>
          </w:hyperlink>
        </w:p>
        <w:p w14:paraId="38E70B10" w14:textId="77777777" w:rsidR="00DA47B8" w:rsidRDefault="00664D6F">
          <w:pPr>
            <w:pStyle w:val="Sumrio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pt-BR" w:eastAsia="pt-BR"/>
            </w:rPr>
          </w:pPr>
          <w:hyperlink w:anchor="_Toc48034027" w:history="1">
            <w:r w:rsidR="00DA47B8" w:rsidRPr="00C258B7">
              <w:rPr>
                <w:rStyle w:val="Hyperlink"/>
                <w:noProof/>
              </w:rPr>
              <w:t>2.3</w:t>
            </w:r>
            <w:r w:rsidR="00DA47B8">
              <w:rPr>
                <w:rFonts w:cstheme="minorBidi"/>
                <w:noProof/>
                <w:lang w:val="pt-BR" w:eastAsia="pt-BR"/>
              </w:rPr>
              <w:tab/>
            </w:r>
            <w:r w:rsidR="00DA47B8" w:rsidRPr="00C258B7">
              <w:rPr>
                <w:rStyle w:val="Hyperlink"/>
                <w:noProof/>
              </w:rPr>
              <w:t>Regras de Negócio</w:t>
            </w:r>
            <w:r w:rsidR="00DA47B8">
              <w:rPr>
                <w:noProof/>
                <w:webHidden/>
              </w:rPr>
              <w:tab/>
            </w:r>
            <w:r w:rsidR="00DA47B8">
              <w:rPr>
                <w:noProof/>
                <w:webHidden/>
              </w:rPr>
              <w:fldChar w:fldCharType="begin"/>
            </w:r>
            <w:r w:rsidR="00DA47B8">
              <w:rPr>
                <w:noProof/>
                <w:webHidden/>
              </w:rPr>
              <w:instrText xml:space="preserve"> PAGEREF _Toc48034027 \h </w:instrText>
            </w:r>
            <w:r w:rsidR="00DA47B8">
              <w:rPr>
                <w:noProof/>
                <w:webHidden/>
              </w:rPr>
            </w:r>
            <w:r w:rsidR="00DA47B8">
              <w:rPr>
                <w:noProof/>
                <w:webHidden/>
              </w:rPr>
              <w:fldChar w:fldCharType="separate"/>
            </w:r>
            <w:r w:rsidR="00722934">
              <w:rPr>
                <w:noProof/>
                <w:webHidden/>
              </w:rPr>
              <w:t>9</w:t>
            </w:r>
            <w:r w:rsidR="00DA47B8">
              <w:rPr>
                <w:noProof/>
                <w:webHidden/>
              </w:rPr>
              <w:fldChar w:fldCharType="end"/>
            </w:r>
          </w:hyperlink>
        </w:p>
        <w:p w14:paraId="12A03AAF" w14:textId="77777777" w:rsidR="00DA47B8" w:rsidRDefault="00664D6F">
          <w:pPr>
            <w:pStyle w:val="Sumrio1"/>
            <w:tabs>
              <w:tab w:val="left" w:pos="440"/>
              <w:tab w:val="right" w:leader="dot" w:pos="9736"/>
            </w:tabs>
            <w:rPr>
              <w:rFonts w:cstheme="minorBidi"/>
              <w:noProof/>
              <w:lang w:val="pt-BR" w:eastAsia="pt-BR"/>
            </w:rPr>
          </w:pPr>
          <w:hyperlink w:anchor="_Toc48034028" w:history="1">
            <w:r w:rsidR="00DA47B8" w:rsidRPr="00C258B7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</w:t>
            </w:r>
            <w:r w:rsidR="00DA47B8">
              <w:rPr>
                <w:rFonts w:cstheme="minorBidi"/>
                <w:noProof/>
                <w:lang w:val="pt-BR" w:eastAsia="pt-BR"/>
              </w:rPr>
              <w:tab/>
            </w:r>
            <w:r w:rsidR="00DA47B8" w:rsidRPr="00C258B7">
              <w:rPr>
                <w:rStyle w:val="Hyperlink"/>
                <w:noProof/>
              </w:rPr>
              <w:t>Interface para usuário</w:t>
            </w:r>
            <w:r w:rsidR="00DA47B8">
              <w:rPr>
                <w:noProof/>
                <w:webHidden/>
              </w:rPr>
              <w:tab/>
            </w:r>
            <w:r w:rsidR="00DA47B8">
              <w:rPr>
                <w:noProof/>
                <w:webHidden/>
              </w:rPr>
              <w:fldChar w:fldCharType="begin"/>
            </w:r>
            <w:r w:rsidR="00DA47B8">
              <w:rPr>
                <w:noProof/>
                <w:webHidden/>
              </w:rPr>
              <w:instrText xml:space="preserve"> PAGEREF _Toc48034028 \h </w:instrText>
            </w:r>
            <w:r w:rsidR="00DA47B8">
              <w:rPr>
                <w:noProof/>
                <w:webHidden/>
              </w:rPr>
            </w:r>
            <w:r w:rsidR="00DA47B8">
              <w:rPr>
                <w:noProof/>
                <w:webHidden/>
              </w:rPr>
              <w:fldChar w:fldCharType="separate"/>
            </w:r>
            <w:r w:rsidR="00722934">
              <w:rPr>
                <w:noProof/>
                <w:webHidden/>
              </w:rPr>
              <w:t>10</w:t>
            </w:r>
            <w:r w:rsidR="00DA47B8">
              <w:rPr>
                <w:noProof/>
                <w:webHidden/>
              </w:rPr>
              <w:fldChar w:fldCharType="end"/>
            </w:r>
          </w:hyperlink>
        </w:p>
        <w:p w14:paraId="27F80532" w14:textId="77777777" w:rsidR="00DA47B8" w:rsidRDefault="00664D6F">
          <w:pPr>
            <w:pStyle w:val="Sumrio1"/>
            <w:tabs>
              <w:tab w:val="left" w:pos="440"/>
              <w:tab w:val="right" w:leader="dot" w:pos="9736"/>
            </w:tabs>
            <w:rPr>
              <w:rFonts w:cstheme="minorBidi"/>
              <w:noProof/>
              <w:lang w:val="pt-BR" w:eastAsia="pt-BR"/>
            </w:rPr>
          </w:pPr>
          <w:hyperlink w:anchor="_Toc48034029" w:history="1">
            <w:r w:rsidR="00DA47B8" w:rsidRPr="00C258B7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</w:t>
            </w:r>
            <w:r w:rsidR="00DA47B8">
              <w:rPr>
                <w:rFonts w:cstheme="minorBidi"/>
                <w:noProof/>
                <w:lang w:val="pt-BR" w:eastAsia="pt-BR"/>
              </w:rPr>
              <w:tab/>
            </w:r>
            <w:r w:rsidR="00DA47B8" w:rsidRPr="00C258B7">
              <w:rPr>
                <w:rStyle w:val="Hyperlink"/>
                <w:noProof/>
              </w:rPr>
              <w:t>Modelo de dados</w:t>
            </w:r>
            <w:r w:rsidR="00DA47B8">
              <w:rPr>
                <w:noProof/>
                <w:webHidden/>
              </w:rPr>
              <w:tab/>
            </w:r>
            <w:r w:rsidR="00DA47B8">
              <w:rPr>
                <w:noProof/>
                <w:webHidden/>
              </w:rPr>
              <w:fldChar w:fldCharType="begin"/>
            </w:r>
            <w:r w:rsidR="00DA47B8">
              <w:rPr>
                <w:noProof/>
                <w:webHidden/>
              </w:rPr>
              <w:instrText xml:space="preserve"> PAGEREF _Toc48034029 \h </w:instrText>
            </w:r>
            <w:r w:rsidR="00DA47B8">
              <w:rPr>
                <w:noProof/>
                <w:webHidden/>
              </w:rPr>
            </w:r>
            <w:r w:rsidR="00DA47B8">
              <w:rPr>
                <w:noProof/>
                <w:webHidden/>
              </w:rPr>
              <w:fldChar w:fldCharType="separate"/>
            </w:r>
            <w:r w:rsidR="00722934">
              <w:rPr>
                <w:noProof/>
                <w:webHidden/>
              </w:rPr>
              <w:t>12</w:t>
            </w:r>
            <w:r w:rsidR="00DA47B8">
              <w:rPr>
                <w:noProof/>
                <w:webHidden/>
              </w:rPr>
              <w:fldChar w:fldCharType="end"/>
            </w:r>
          </w:hyperlink>
        </w:p>
        <w:p w14:paraId="70EC1CCA" w14:textId="77777777" w:rsidR="00DA47B8" w:rsidRDefault="00664D6F">
          <w:pPr>
            <w:pStyle w:val="Sumrio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pt-BR" w:eastAsia="pt-BR"/>
            </w:rPr>
          </w:pPr>
          <w:hyperlink w:anchor="_Toc48034030" w:history="1">
            <w:r w:rsidR="00DA47B8" w:rsidRPr="00C258B7">
              <w:rPr>
                <w:rStyle w:val="Hyperlink"/>
                <w:noProof/>
              </w:rPr>
              <w:t>4.1</w:t>
            </w:r>
            <w:r w:rsidR="00DA47B8">
              <w:rPr>
                <w:rFonts w:cstheme="minorBidi"/>
                <w:noProof/>
                <w:lang w:val="pt-BR" w:eastAsia="pt-BR"/>
              </w:rPr>
              <w:tab/>
            </w:r>
            <w:r w:rsidR="00DA47B8" w:rsidRPr="00C258B7">
              <w:rPr>
                <w:rStyle w:val="Hyperlink"/>
                <w:noProof/>
              </w:rPr>
              <w:t>Visão Geral</w:t>
            </w:r>
            <w:r w:rsidR="00DA47B8">
              <w:rPr>
                <w:noProof/>
                <w:webHidden/>
              </w:rPr>
              <w:tab/>
            </w:r>
            <w:r w:rsidR="00DA47B8">
              <w:rPr>
                <w:noProof/>
                <w:webHidden/>
              </w:rPr>
              <w:fldChar w:fldCharType="begin"/>
            </w:r>
            <w:r w:rsidR="00DA47B8">
              <w:rPr>
                <w:noProof/>
                <w:webHidden/>
              </w:rPr>
              <w:instrText xml:space="preserve"> PAGEREF _Toc48034030 \h </w:instrText>
            </w:r>
            <w:r w:rsidR="00DA47B8">
              <w:rPr>
                <w:noProof/>
                <w:webHidden/>
              </w:rPr>
            </w:r>
            <w:r w:rsidR="00DA47B8">
              <w:rPr>
                <w:noProof/>
                <w:webHidden/>
              </w:rPr>
              <w:fldChar w:fldCharType="separate"/>
            </w:r>
            <w:r w:rsidR="00722934">
              <w:rPr>
                <w:noProof/>
                <w:webHidden/>
              </w:rPr>
              <w:t>12</w:t>
            </w:r>
            <w:r w:rsidR="00DA47B8">
              <w:rPr>
                <w:noProof/>
                <w:webHidden/>
              </w:rPr>
              <w:fldChar w:fldCharType="end"/>
            </w:r>
          </w:hyperlink>
        </w:p>
        <w:p w14:paraId="2D19521E" w14:textId="77777777" w:rsidR="00DA47B8" w:rsidRDefault="00664D6F">
          <w:pPr>
            <w:pStyle w:val="Sumrio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pt-BR" w:eastAsia="pt-BR"/>
            </w:rPr>
          </w:pPr>
          <w:hyperlink w:anchor="_Toc48034031" w:history="1">
            <w:r w:rsidR="00DA47B8" w:rsidRPr="00C258B7">
              <w:rPr>
                <w:rStyle w:val="Hyperlink"/>
                <w:noProof/>
              </w:rPr>
              <w:t>4.2</w:t>
            </w:r>
            <w:r w:rsidR="00DA47B8">
              <w:rPr>
                <w:rFonts w:cstheme="minorBidi"/>
                <w:noProof/>
                <w:lang w:val="pt-BR" w:eastAsia="pt-BR"/>
              </w:rPr>
              <w:tab/>
            </w:r>
            <w:r w:rsidR="00DA47B8" w:rsidRPr="00C258B7">
              <w:rPr>
                <w:rStyle w:val="Hyperlink"/>
                <w:noProof/>
              </w:rPr>
              <w:t>Modo de Exibição Detalhado</w:t>
            </w:r>
            <w:r w:rsidR="00DA47B8">
              <w:rPr>
                <w:noProof/>
                <w:webHidden/>
              </w:rPr>
              <w:tab/>
            </w:r>
            <w:r w:rsidR="00DA47B8">
              <w:rPr>
                <w:noProof/>
                <w:webHidden/>
              </w:rPr>
              <w:fldChar w:fldCharType="begin"/>
            </w:r>
            <w:r w:rsidR="00DA47B8">
              <w:rPr>
                <w:noProof/>
                <w:webHidden/>
              </w:rPr>
              <w:instrText xml:space="preserve"> PAGEREF _Toc48034031 \h </w:instrText>
            </w:r>
            <w:r w:rsidR="00DA47B8">
              <w:rPr>
                <w:noProof/>
                <w:webHidden/>
              </w:rPr>
            </w:r>
            <w:r w:rsidR="00DA47B8">
              <w:rPr>
                <w:noProof/>
                <w:webHidden/>
              </w:rPr>
              <w:fldChar w:fldCharType="separate"/>
            </w:r>
            <w:r w:rsidR="00722934">
              <w:rPr>
                <w:noProof/>
                <w:webHidden/>
              </w:rPr>
              <w:t>12</w:t>
            </w:r>
            <w:r w:rsidR="00DA47B8">
              <w:rPr>
                <w:noProof/>
                <w:webHidden/>
              </w:rPr>
              <w:fldChar w:fldCharType="end"/>
            </w:r>
          </w:hyperlink>
        </w:p>
        <w:p w14:paraId="3F700F8E" w14:textId="77777777" w:rsidR="00DA47B8" w:rsidRDefault="00664D6F">
          <w:pPr>
            <w:pStyle w:val="Sumrio3"/>
            <w:tabs>
              <w:tab w:val="left" w:pos="1320"/>
              <w:tab w:val="right" w:leader="dot" w:pos="9736"/>
            </w:tabs>
            <w:rPr>
              <w:rFonts w:cstheme="minorBidi"/>
              <w:noProof/>
              <w:lang w:val="pt-BR" w:eastAsia="pt-BR"/>
            </w:rPr>
          </w:pPr>
          <w:hyperlink w:anchor="_Toc48034032" w:history="1">
            <w:r w:rsidR="00DA47B8" w:rsidRPr="00C258B7">
              <w:rPr>
                <w:rStyle w:val="Hyperlink"/>
                <w:noProof/>
              </w:rPr>
              <w:t>4.2.1</w:t>
            </w:r>
            <w:r w:rsidR="00DA47B8">
              <w:rPr>
                <w:rFonts w:cstheme="minorBidi"/>
                <w:noProof/>
                <w:lang w:val="pt-BR" w:eastAsia="pt-BR"/>
              </w:rPr>
              <w:tab/>
            </w:r>
            <w:r w:rsidR="00DA47B8" w:rsidRPr="00C258B7">
              <w:rPr>
                <w:rStyle w:val="Hyperlink"/>
                <w:noProof/>
              </w:rPr>
              <w:t>Entity</w:t>
            </w:r>
            <w:r w:rsidR="00DA47B8">
              <w:rPr>
                <w:noProof/>
                <w:webHidden/>
              </w:rPr>
              <w:tab/>
            </w:r>
            <w:r w:rsidR="00DA47B8">
              <w:rPr>
                <w:noProof/>
                <w:webHidden/>
              </w:rPr>
              <w:fldChar w:fldCharType="begin"/>
            </w:r>
            <w:r w:rsidR="00DA47B8">
              <w:rPr>
                <w:noProof/>
                <w:webHidden/>
              </w:rPr>
              <w:instrText xml:space="preserve"> PAGEREF _Toc48034032 \h </w:instrText>
            </w:r>
            <w:r w:rsidR="00DA47B8">
              <w:rPr>
                <w:noProof/>
                <w:webHidden/>
              </w:rPr>
            </w:r>
            <w:r w:rsidR="00DA47B8">
              <w:rPr>
                <w:noProof/>
                <w:webHidden/>
              </w:rPr>
              <w:fldChar w:fldCharType="separate"/>
            </w:r>
            <w:r w:rsidR="00722934">
              <w:rPr>
                <w:noProof/>
                <w:webHidden/>
              </w:rPr>
              <w:t>12</w:t>
            </w:r>
            <w:r w:rsidR="00DA47B8">
              <w:rPr>
                <w:noProof/>
                <w:webHidden/>
              </w:rPr>
              <w:fldChar w:fldCharType="end"/>
            </w:r>
          </w:hyperlink>
        </w:p>
        <w:p w14:paraId="49119F70" w14:textId="77777777" w:rsidR="00DA47B8" w:rsidRDefault="00664D6F">
          <w:pPr>
            <w:pStyle w:val="Sumrio3"/>
            <w:tabs>
              <w:tab w:val="left" w:pos="1320"/>
              <w:tab w:val="right" w:leader="dot" w:pos="9736"/>
            </w:tabs>
            <w:rPr>
              <w:rFonts w:cstheme="minorBidi"/>
              <w:noProof/>
              <w:lang w:val="pt-BR" w:eastAsia="pt-BR"/>
            </w:rPr>
          </w:pPr>
          <w:hyperlink w:anchor="_Toc48034033" w:history="1">
            <w:r w:rsidR="00DA47B8" w:rsidRPr="00C258B7">
              <w:rPr>
                <w:rStyle w:val="Hyperlink"/>
                <w:noProof/>
              </w:rPr>
              <w:t>4.2.2</w:t>
            </w:r>
            <w:r w:rsidR="00DA47B8">
              <w:rPr>
                <w:rFonts w:cstheme="minorBidi"/>
                <w:noProof/>
                <w:lang w:val="pt-BR" w:eastAsia="pt-BR"/>
              </w:rPr>
              <w:tab/>
            </w:r>
            <w:r w:rsidR="00DA47B8" w:rsidRPr="00C258B7">
              <w:rPr>
                <w:rStyle w:val="Hyperlink"/>
                <w:noProof/>
              </w:rPr>
              <w:t>Entity.20</w:t>
            </w:r>
            <w:r w:rsidR="00DA47B8">
              <w:rPr>
                <w:noProof/>
                <w:webHidden/>
              </w:rPr>
              <w:tab/>
            </w:r>
            <w:r w:rsidR="00DA47B8">
              <w:rPr>
                <w:noProof/>
                <w:webHidden/>
              </w:rPr>
              <w:fldChar w:fldCharType="begin"/>
            </w:r>
            <w:r w:rsidR="00DA47B8">
              <w:rPr>
                <w:noProof/>
                <w:webHidden/>
              </w:rPr>
              <w:instrText xml:space="preserve"> PAGEREF _Toc48034033 \h </w:instrText>
            </w:r>
            <w:r w:rsidR="00DA47B8">
              <w:rPr>
                <w:noProof/>
                <w:webHidden/>
              </w:rPr>
            </w:r>
            <w:r w:rsidR="00DA47B8">
              <w:rPr>
                <w:noProof/>
                <w:webHidden/>
              </w:rPr>
              <w:fldChar w:fldCharType="separate"/>
            </w:r>
            <w:r w:rsidR="00722934">
              <w:rPr>
                <w:noProof/>
                <w:webHidden/>
              </w:rPr>
              <w:t>13</w:t>
            </w:r>
            <w:r w:rsidR="00DA47B8">
              <w:rPr>
                <w:noProof/>
                <w:webHidden/>
              </w:rPr>
              <w:fldChar w:fldCharType="end"/>
            </w:r>
          </w:hyperlink>
        </w:p>
        <w:p w14:paraId="441E7842" w14:textId="77777777" w:rsidR="00DA47B8" w:rsidRDefault="00664D6F">
          <w:pPr>
            <w:pStyle w:val="Sumrio3"/>
            <w:tabs>
              <w:tab w:val="left" w:pos="1320"/>
              <w:tab w:val="right" w:leader="dot" w:pos="9736"/>
            </w:tabs>
            <w:rPr>
              <w:rFonts w:cstheme="minorBidi"/>
              <w:noProof/>
              <w:lang w:val="pt-BR" w:eastAsia="pt-BR"/>
            </w:rPr>
          </w:pPr>
          <w:hyperlink w:anchor="_Toc48034034" w:history="1">
            <w:r w:rsidR="00DA47B8" w:rsidRPr="00C258B7">
              <w:rPr>
                <w:rStyle w:val="Hyperlink"/>
                <w:noProof/>
              </w:rPr>
              <w:t>4.2.3</w:t>
            </w:r>
            <w:r w:rsidR="00DA47B8">
              <w:rPr>
                <w:rFonts w:cstheme="minorBidi"/>
                <w:noProof/>
                <w:lang w:val="pt-BR" w:eastAsia="pt-BR"/>
              </w:rPr>
              <w:tab/>
            </w:r>
            <w:r w:rsidR="00DA47B8" w:rsidRPr="00C258B7">
              <w:rPr>
                <w:rStyle w:val="Hyperlink"/>
                <w:noProof/>
              </w:rPr>
              <w:t>Entity.24</w:t>
            </w:r>
            <w:r w:rsidR="00DA47B8">
              <w:rPr>
                <w:noProof/>
                <w:webHidden/>
              </w:rPr>
              <w:tab/>
            </w:r>
            <w:r w:rsidR="00DA47B8">
              <w:rPr>
                <w:noProof/>
                <w:webHidden/>
              </w:rPr>
              <w:fldChar w:fldCharType="begin"/>
            </w:r>
            <w:r w:rsidR="00DA47B8">
              <w:rPr>
                <w:noProof/>
                <w:webHidden/>
              </w:rPr>
              <w:instrText xml:space="preserve"> PAGEREF _Toc48034034 \h </w:instrText>
            </w:r>
            <w:r w:rsidR="00DA47B8">
              <w:rPr>
                <w:noProof/>
                <w:webHidden/>
              </w:rPr>
            </w:r>
            <w:r w:rsidR="00DA47B8">
              <w:rPr>
                <w:noProof/>
                <w:webHidden/>
              </w:rPr>
              <w:fldChar w:fldCharType="separate"/>
            </w:r>
            <w:r w:rsidR="00722934">
              <w:rPr>
                <w:noProof/>
                <w:webHidden/>
              </w:rPr>
              <w:t>13</w:t>
            </w:r>
            <w:r w:rsidR="00DA47B8">
              <w:rPr>
                <w:noProof/>
                <w:webHidden/>
              </w:rPr>
              <w:fldChar w:fldCharType="end"/>
            </w:r>
          </w:hyperlink>
        </w:p>
        <w:p w14:paraId="5FF85D62" w14:textId="77777777" w:rsidR="00DA47B8" w:rsidRDefault="00664D6F">
          <w:pPr>
            <w:pStyle w:val="Sumrio3"/>
            <w:tabs>
              <w:tab w:val="left" w:pos="1320"/>
              <w:tab w:val="right" w:leader="dot" w:pos="9736"/>
            </w:tabs>
            <w:rPr>
              <w:rFonts w:cstheme="minorBidi"/>
              <w:noProof/>
              <w:lang w:val="pt-BR" w:eastAsia="pt-BR"/>
            </w:rPr>
          </w:pPr>
          <w:hyperlink w:anchor="_Toc48034035" w:history="1">
            <w:r w:rsidR="00DA47B8" w:rsidRPr="00C258B7">
              <w:rPr>
                <w:rStyle w:val="Hyperlink"/>
                <w:noProof/>
              </w:rPr>
              <w:t>4.2.4</w:t>
            </w:r>
            <w:r w:rsidR="00DA47B8">
              <w:rPr>
                <w:rFonts w:cstheme="minorBidi"/>
                <w:noProof/>
                <w:lang w:val="pt-BR" w:eastAsia="pt-BR"/>
              </w:rPr>
              <w:tab/>
            </w:r>
            <w:r w:rsidR="00DA47B8" w:rsidRPr="00C258B7">
              <w:rPr>
                <w:rStyle w:val="Hyperlink"/>
                <w:noProof/>
              </w:rPr>
              <w:t>Entity.27</w:t>
            </w:r>
            <w:r w:rsidR="00DA47B8">
              <w:rPr>
                <w:noProof/>
                <w:webHidden/>
              </w:rPr>
              <w:tab/>
            </w:r>
            <w:r w:rsidR="00DA47B8">
              <w:rPr>
                <w:noProof/>
                <w:webHidden/>
              </w:rPr>
              <w:fldChar w:fldCharType="begin"/>
            </w:r>
            <w:r w:rsidR="00DA47B8">
              <w:rPr>
                <w:noProof/>
                <w:webHidden/>
              </w:rPr>
              <w:instrText xml:space="preserve"> PAGEREF _Toc48034035 \h </w:instrText>
            </w:r>
            <w:r w:rsidR="00DA47B8">
              <w:rPr>
                <w:noProof/>
                <w:webHidden/>
              </w:rPr>
            </w:r>
            <w:r w:rsidR="00DA47B8">
              <w:rPr>
                <w:noProof/>
                <w:webHidden/>
              </w:rPr>
              <w:fldChar w:fldCharType="separate"/>
            </w:r>
            <w:r w:rsidR="00722934">
              <w:rPr>
                <w:noProof/>
                <w:webHidden/>
              </w:rPr>
              <w:t>13</w:t>
            </w:r>
            <w:r w:rsidR="00DA47B8">
              <w:rPr>
                <w:noProof/>
                <w:webHidden/>
              </w:rPr>
              <w:fldChar w:fldCharType="end"/>
            </w:r>
          </w:hyperlink>
        </w:p>
        <w:p w14:paraId="56235789" w14:textId="77777777" w:rsidR="00DA47B8" w:rsidRDefault="00664D6F">
          <w:pPr>
            <w:pStyle w:val="Sumrio3"/>
            <w:tabs>
              <w:tab w:val="left" w:pos="1320"/>
              <w:tab w:val="right" w:leader="dot" w:pos="9736"/>
            </w:tabs>
            <w:rPr>
              <w:rFonts w:cstheme="minorBidi"/>
              <w:noProof/>
              <w:lang w:val="pt-BR" w:eastAsia="pt-BR"/>
            </w:rPr>
          </w:pPr>
          <w:hyperlink w:anchor="_Toc48034036" w:history="1">
            <w:r w:rsidR="00DA47B8" w:rsidRPr="00C258B7">
              <w:rPr>
                <w:rStyle w:val="Hyperlink"/>
                <w:noProof/>
              </w:rPr>
              <w:t>4.2.5</w:t>
            </w:r>
            <w:r w:rsidR="00DA47B8">
              <w:rPr>
                <w:rFonts w:cstheme="minorBidi"/>
                <w:noProof/>
                <w:lang w:val="pt-BR" w:eastAsia="pt-BR"/>
              </w:rPr>
              <w:tab/>
            </w:r>
            <w:r w:rsidR="00DA47B8" w:rsidRPr="00C258B7">
              <w:rPr>
                <w:rStyle w:val="Hyperlink"/>
                <w:noProof/>
              </w:rPr>
              <w:t>Entity.33</w:t>
            </w:r>
            <w:r w:rsidR="00DA47B8">
              <w:rPr>
                <w:noProof/>
                <w:webHidden/>
              </w:rPr>
              <w:tab/>
            </w:r>
            <w:r w:rsidR="00DA47B8">
              <w:rPr>
                <w:noProof/>
                <w:webHidden/>
              </w:rPr>
              <w:fldChar w:fldCharType="begin"/>
            </w:r>
            <w:r w:rsidR="00DA47B8">
              <w:rPr>
                <w:noProof/>
                <w:webHidden/>
              </w:rPr>
              <w:instrText xml:space="preserve"> PAGEREF _Toc48034036 \h </w:instrText>
            </w:r>
            <w:r w:rsidR="00DA47B8">
              <w:rPr>
                <w:noProof/>
                <w:webHidden/>
              </w:rPr>
            </w:r>
            <w:r w:rsidR="00DA47B8">
              <w:rPr>
                <w:noProof/>
                <w:webHidden/>
              </w:rPr>
              <w:fldChar w:fldCharType="separate"/>
            </w:r>
            <w:r w:rsidR="00722934">
              <w:rPr>
                <w:noProof/>
                <w:webHidden/>
              </w:rPr>
              <w:t>14</w:t>
            </w:r>
            <w:r w:rsidR="00DA47B8">
              <w:rPr>
                <w:noProof/>
                <w:webHidden/>
              </w:rPr>
              <w:fldChar w:fldCharType="end"/>
            </w:r>
          </w:hyperlink>
        </w:p>
        <w:p w14:paraId="24E201EE" w14:textId="77777777" w:rsidR="00DA47B8" w:rsidRDefault="00664D6F">
          <w:pPr>
            <w:pStyle w:val="Sumrio3"/>
            <w:tabs>
              <w:tab w:val="left" w:pos="1320"/>
              <w:tab w:val="right" w:leader="dot" w:pos="9736"/>
            </w:tabs>
            <w:rPr>
              <w:rFonts w:cstheme="minorBidi"/>
              <w:noProof/>
              <w:lang w:val="pt-BR" w:eastAsia="pt-BR"/>
            </w:rPr>
          </w:pPr>
          <w:hyperlink w:anchor="_Toc48034037" w:history="1">
            <w:r w:rsidR="00DA47B8" w:rsidRPr="00C258B7">
              <w:rPr>
                <w:rStyle w:val="Hyperlink"/>
                <w:noProof/>
              </w:rPr>
              <w:t>4.2.6</w:t>
            </w:r>
            <w:r w:rsidR="00DA47B8">
              <w:rPr>
                <w:rFonts w:cstheme="minorBidi"/>
                <w:noProof/>
                <w:lang w:val="pt-BR" w:eastAsia="pt-BR"/>
              </w:rPr>
              <w:tab/>
            </w:r>
            <w:r w:rsidR="00DA47B8" w:rsidRPr="00C258B7">
              <w:rPr>
                <w:rStyle w:val="Hyperlink"/>
                <w:noProof/>
              </w:rPr>
              <w:t>Entity.37</w:t>
            </w:r>
            <w:r w:rsidR="00DA47B8">
              <w:rPr>
                <w:noProof/>
                <w:webHidden/>
              </w:rPr>
              <w:tab/>
            </w:r>
            <w:r w:rsidR="00DA47B8">
              <w:rPr>
                <w:noProof/>
                <w:webHidden/>
              </w:rPr>
              <w:fldChar w:fldCharType="begin"/>
            </w:r>
            <w:r w:rsidR="00DA47B8">
              <w:rPr>
                <w:noProof/>
                <w:webHidden/>
              </w:rPr>
              <w:instrText xml:space="preserve"> PAGEREF _Toc48034037 \h </w:instrText>
            </w:r>
            <w:r w:rsidR="00DA47B8">
              <w:rPr>
                <w:noProof/>
                <w:webHidden/>
              </w:rPr>
            </w:r>
            <w:r w:rsidR="00DA47B8">
              <w:rPr>
                <w:noProof/>
                <w:webHidden/>
              </w:rPr>
              <w:fldChar w:fldCharType="separate"/>
            </w:r>
            <w:r w:rsidR="00722934">
              <w:rPr>
                <w:noProof/>
                <w:webHidden/>
              </w:rPr>
              <w:t>14</w:t>
            </w:r>
            <w:r w:rsidR="00DA47B8">
              <w:rPr>
                <w:noProof/>
                <w:webHidden/>
              </w:rPr>
              <w:fldChar w:fldCharType="end"/>
            </w:r>
          </w:hyperlink>
        </w:p>
        <w:p w14:paraId="0D70D52A" w14:textId="77777777" w:rsidR="00DA47B8" w:rsidRDefault="00664D6F">
          <w:pPr>
            <w:pStyle w:val="Sumrio3"/>
            <w:tabs>
              <w:tab w:val="left" w:pos="1320"/>
              <w:tab w:val="right" w:leader="dot" w:pos="9736"/>
            </w:tabs>
            <w:rPr>
              <w:rFonts w:cstheme="minorBidi"/>
              <w:noProof/>
              <w:lang w:val="pt-BR" w:eastAsia="pt-BR"/>
            </w:rPr>
          </w:pPr>
          <w:hyperlink w:anchor="_Toc48034038" w:history="1">
            <w:r w:rsidR="00DA47B8" w:rsidRPr="00C258B7">
              <w:rPr>
                <w:rStyle w:val="Hyperlink"/>
                <w:noProof/>
              </w:rPr>
              <w:t>4.2.7</w:t>
            </w:r>
            <w:r w:rsidR="00DA47B8">
              <w:rPr>
                <w:rFonts w:cstheme="minorBidi"/>
                <w:noProof/>
                <w:lang w:val="pt-BR" w:eastAsia="pt-BR"/>
              </w:rPr>
              <w:tab/>
            </w:r>
            <w:r w:rsidR="00DA47B8" w:rsidRPr="00C258B7">
              <w:rPr>
                <w:rStyle w:val="Hyperlink"/>
                <w:noProof/>
              </w:rPr>
              <w:t>Entity.41</w:t>
            </w:r>
            <w:r w:rsidR="00DA47B8">
              <w:rPr>
                <w:noProof/>
                <w:webHidden/>
              </w:rPr>
              <w:tab/>
            </w:r>
            <w:r w:rsidR="00DA47B8">
              <w:rPr>
                <w:noProof/>
                <w:webHidden/>
              </w:rPr>
              <w:fldChar w:fldCharType="begin"/>
            </w:r>
            <w:r w:rsidR="00DA47B8">
              <w:rPr>
                <w:noProof/>
                <w:webHidden/>
              </w:rPr>
              <w:instrText xml:space="preserve"> PAGEREF _Toc48034038 \h </w:instrText>
            </w:r>
            <w:r w:rsidR="00DA47B8">
              <w:rPr>
                <w:noProof/>
                <w:webHidden/>
              </w:rPr>
            </w:r>
            <w:r w:rsidR="00DA47B8">
              <w:rPr>
                <w:noProof/>
                <w:webHidden/>
              </w:rPr>
              <w:fldChar w:fldCharType="separate"/>
            </w:r>
            <w:r w:rsidR="00722934">
              <w:rPr>
                <w:noProof/>
                <w:webHidden/>
              </w:rPr>
              <w:t>15</w:t>
            </w:r>
            <w:r w:rsidR="00DA47B8">
              <w:rPr>
                <w:noProof/>
                <w:webHidden/>
              </w:rPr>
              <w:fldChar w:fldCharType="end"/>
            </w:r>
          </w:hyperlink>
        </w:p>
        <w:p w14:paraId="0BE8B7EB" w14:textId="64A60783" w:rsidR="00904786" w:rsidRDefault="00904786">
          <w:r>
            <w:rPr>
              <w:b/>
              <w:bCs/>
            </w:rPr>
            <w:fldChar w:fldCharType="end"/>
          </w:r>
        </w:p>
      </w:sdtContent>
    </w:sdt>
    <w:p w14:paraId="41A3B401" w14:textId="512F47A1" w:rsidR="00B65AAA" w:rsidRPr="00E321D9" w:rsidRDefault="003B4B56" w:rsidP="00E321D9">
      <w:r w:rsidRPr="003B4B56">
        <w:rPr>
          <w:rFonts w:eastAsia="Times New Roman" w:cs="Arial"/>
          <w:sz w:val="24"/>
          <w:szCs w:val="24"/>
          <w:lang w:val="pt-BR" w:bidi="pt-BR"/>
        </w:rPr>
        <w:br/>
      </w:r>
      <w:r w:rsidR="00B65AAA">
        <w:rPr>
          <w:lang w:val="pt-BR" w:bidi="pt-BR"/>
        </w:rPr>
        <w:br w:type="page"/>
      </w:r>
    </w:p>
    <w:sdt>
      <w:sdtPr>
        <w:rPr>
          <w:b/>
          <w:sz w:val="36"/>
          <w:szCs w:val="36"/>
        </w:rPr>
        <w:id w:val="1270587732"/>
      </w:sdtPr>
      <w:sdtEndPr/>
      <w:sdtContent>
        <w:sdt>
          <w:sdtPr>
            <w:rPr>
              <w:b/>
              <w:sz w:val="36"/>
              <w:szCs w:val="36"/>
            </w:rPr>
            <w:id w:val="354314217"/>
          </w:sdtPr>
          <w:sdtEndPr/>
          <w:sdtContent>
            <w:sdt>
              <w:sdtPr>
                <w:rPr>
                  <w:b/>
                  <w:sz w:val="36"/>
                  <w:szCs w:val="36"/>
                </w:rPr>
                <w:alias w:val="Título"/>
                <w:id w:val="713698498"/>
              </w:sdtPr>
              <w:sdtEndPr/>
              <w:sdtContent>
                <w:sdt>
                  <w:sdtPr>
                    <w:rPr>
                      <w:sz w:val="48"/>
                    </w:rPr>
                    <w:alias w:val="Título principal"/>
                    <w:tag w:val="MainTitle"/>
                    <w:id w:val="472412088"/>
                    <w:lock w:val="sdtLocked"/>
                    <w:text/>
                  </w:sdtPr>
                  <w:sdtEndPr/>
                  <w:sdtContent>
                    <w:p w14:paraId="403D700B" w14:textId="33987297" w:rsidR="00647BC8" w:rsidRPr="00E516E8" w:rsidRDefault="00A67D0B" w:rsidP="00A848B0">
                      <w:pPr>
                        <w:jc w:val="center"/>
                        <w:rPr>
                          <w:rFonts w:eastAsia="Times New Roman" w:cs="Arial"/>
                          <w:bCs/>
                          <w:sz w:val="24"/>
                          <w:szCs w:val="24"/>
                        </w:rPr>
                      </w:pPr>
                      <w:r w:rsidRPr="00A67D0B">
                        <w:rPr>
                          <w:sz w:val="48"/>
                        </w:rPr>
                        <w:t xml:space="preserve">Projeto Integrador </w:t>
                      </w:r>
                    </w:p>
                  </w:sdtContent>
                </w:sdt>
              </w:sdtContent>
            </w:sdt>
          </w:sdtContent>
        </w:sdt>
      </w:sdtContent>
    </w:sdt>
    <w:p w14:paraId="0A45C789" w14:textId="3143CC81" w:rsidR="002D24B9" w:rsidRDefault="002D24B9" w:rsidP="002D24B9">
      <w:pPr>
        <w:pStyle w:val="Ttulo1"/>
        <w:keepNext/>
      </w:pPr>
      <w:bookmarkStart w:id="1" w:name="_Toc48034021"/>
      <w:r>
        <w:t>Descrição do projeto</w:t>
      </w:r>
      <w:bookmarkEnd w:id="1"/>
    </w:p>
    <w:p w14:paraId="47809EDF" w14:textId="77777777" w:rsidR="00AB4FAA" w:rsidRPr="00312E35" w:rsidRDefault="00AB4FAA" w:rsidP="008060B5">
      <w:pPr>
        <w:rPr>
          <w:sz w:val="24"/>
        </w:rPr>
      </w:pPr>
      <w:r w:rsidRPr="00312E35">
        <w:rPr>
          <w:sz w:val="24"/>
        </w:rPr>
        <w:t>A empresa PlatSer necessita desenvolver uma plataforma para vendas de serviços (pintor, encanador, eletricista, diarista, serviços gerais, entre outros). Desta forma, os consumidores precisam de acesso à esta plataforma para consultar e contratar os serviços desejados. Por outro lado, o fornecedor do serviço também deve possuir acesso a plataforma para cadastrar seus serviços e gerenciar os contratos realizados. Além disso, a empresa PlatSer, necessita realizar a gestão da plataforma como um todo, validando cadastros, pagamentos, reclamações, avaliações, entre outros.</w:t>
      </w:r>
    </w:p>
    <w:p w14:paraId="2C5BA648" w14:textId="5D79537E" w:rsidR="00AB4FAA" w:rsidRPr="00655A2B" w:rsidRDefault="00655A2B" w:rsidP="00655A2B">
      <w:pPr>
        <w:pStyle w:val="Ttulo1"/>
        <w:rPr>
          <w:sz w:val="20"/>
          <w:szCs w:val="20"/>
        </w:rPr>
      </w:pPr>
      <w:bookmarkStart w:id="2" w:name="_Toc48034022"/>
      <w:r>
        <w:t>Requisitos de software</w:t>
      </w:r>
      <w:bookmarkEnd w:id="2"/>
      <w:r w:rsidR="00312E35">
        <w:t xml:space="preserve"> </w:t>
      </w:r>
      <w:r w:rsidR="00312E35" w:rsidRPr="00312E35">
        <w:rPr>
          <w:highlight w:val="yellow"/>
        </w:rPr>
        <w:t>(Gerencia de Projetos)</w:t>
      </w:r>
    </w:p>
    <w:p w14:paraId="11F0C57E" w14:textId="32E89CD8" w:rsidR="00AB4FAA" w:rsidRDefault="00AB36A1" w:rsidP="00655A2B">
      <w:pPr>
        <w:pStyle w:val="Ttulo2"/>
      </w:pPr>
      <w:bookmarkStart w:id="3" w:name="_Toc48034023"/>
      <w:r>
        <w:t xml:space="preserve">Requisitos </w:t>
      </w:r>
      <w:r w:rsidR="00AB4FAA" w:rsidRPr="00AB4FAA">
        <w:t>Funciona</w:t>
      </w:r>
      <w:r>
        <w:t>is</w:t>
      </w:r>
      <w:bookmarkEnd w:id="3"/>
    </w:p>
    <w:p w14:paraId="797F4787" w14:textId="430E4DF6" w:rsidR="00AB4FAA" w:rsidRPr="00AB4FAA" w:rsidRDefault="00655A2B" w:rsidP="00655A2B">
      <w:pPr>
        <w:pStyle w:val="Ttulo3"/>
      </w:pPr>
      <w:bookmarkStart w:id="4" w:name="_Toc48034024"/>
      <w:r>
        <w:t>Cadastro</w:t>
      </w:r>
      <w:bookmarkEnd w:id="4"/>
    </w:p>
    <w:p w14:paraId="22E80E1D" w14:textId="77777777" w:rsidR="00AB4FAA" w:rsidRPr="00684C83" w:rsidRDefault="00AB4FAA" w:rsidP="00684C83">
      <w:pPr>
        <w:rPr>
          <w:u w:val="single"/>
        </w:rPr>
      </w:pPr>
      <w:r w:rsidRPr="00684C83">
        <w:rPr>
          <w:u w:val="single"/>
        </w:rPr>
        <w:t>Consumidores</w:t>
      </w:r>
    </w:p>
    <w:p w14:paraId="3B7242FB" w14:textId="77777777" w:rsidR="00AB4FAA" w:rsidRPr="00AB4FAA" w:rsidRDefault="00AB4FAA" w:rsidP="00684C83">
      <w:r w:rsidRPr="00AB4FAA">
        <w:t>Dados do usuário:</w:t>
      </w:r>
    </w:p>
    <w:p w14:paraId="298065DC" w14:textId="722626F5" w:rsidR="00AB4FAA" w:rsidRPr="00AB4FAA" w:rsidRDefault="00AB4FAA" w:rsidP="00684C83">
      <w:pPr>
        <w:pStyle w:val="PargrafodaLista"/>
        <w:numPr>
          <w:ilvl w:val="0"/>
          <w:numId w:val="6"/>
        </w:numPr>
      </w:pPr>
      <w:r w:rsidRPr="00AB4FAA">
        <w:t>Nome completo, RG, CPF</w:t>
      </w:r>
    </w:p>
    <w:p w14:paraId="3DD0781F" w14:textId="0255B3B3" w:rsidR="00AB4FAA" w:rsidRPr="00AB4FAA" w:rsidRDefault="00AB4FAA" w:rsidP="00684C83">
      <w:pPr>
        <w:pStyle w:val="PargrafodaLista"/>
        <w:numPr>
          <w:ilvl w:val="0"/>
          <w:numId w:val="6"/>
        </w:numPr>
      </w:pPr>
      <w:r w:rsidRPr="00AB4FAA">
        <w:t>Endereço (cidade, estado, rua, número, complemento, cep)</w:t>
      </w:r>
    </w:p>
    <w:p w14:paraId="019D16E1" w14:textId="7EE1733F" w:rsidR="00AB4FAA" w:rsidRDefault="00AB4FAA" w:rsidP="00684C83">
      <w:pPr>
        <w:pStyle w:val="PargrafodaLista"/>
        <w:numPr>
          <w:ilvl w:val="0"/>
          <w:numId w:val="6"/>
        </w:numPr>
      </w:pPr>
      <w:r w:rsidRPr="00AB4FAA">
        <w:t>Cartão de crédito</w:t>
      </w:r>
    </w:p>
    <w:p w14:paraId="4A0D1740" w14:textId="77777777" w:rsidR="00BE71FE" w:rsidRDefault="00BE71FE" w:rsidP="00BE71FE">
      <w:pPr>
        <w:pStyle w:val="PargrafodaLista"/>
        <w:ind w:left="720"/>
      </w:pPr>
    </w:p>
    <w:p w14:paraId="687527F7" w14:textId="4E24C277" w:rsidR="00BE71FE" w:rsidRPr="00AB4FAA" w:rsidRDefault="00BE71FE" w:rsidP="00BE71FE">
      <w:pPr>
        <w:pStyle w:val="PargrafodaLista"/>
        <w:ind w:left="720"/>
      </w:pPr>
    </w:p>
    <w:p w14:paraId="02837282" w14:textId="77777777" w:rsidR="00AB4FAA" w:rsidRPr="00684C83" w:rsidRDefault="00AB4FAA" w:rsidP="00684C83">
      <w:pPr>
        <w:rPr>
          <w:u w:val="single"/>
        </w:rPr>
      </w:pPr>
      <w:r w:rsidRPr="00684C83">
        <w:rPr>
          <w:u w:val="single"/>
        </w:rPr>
        <w:t>Fornecedores</w:t>
      </w:r>
    </w:p>
    <w:p w14:paraId="07CCA49F" w14:textId="77777777" w:rsidR="00AB4FAA" w:rsidRPr="00AB4FAA" w:rsidRDefault="00AB4FAA" w:rsidP="00684C83">
      <w:r w:rsidRPr="00AB4FAA">
        <w:t>Dados do usuário:</w:t>
      </w:r>
    </w:p>
    <w:p w14:paraId="50D41A00" w14:textId="7E7C1401" w:rsidR="00AB4FAA" w:rsidRPr="00AB4FAA" w:rsidRDefault="00AB4FAA" w:rsidP="00684C83">
      <w:pPr>
        <w:pStyle w:val="PargrafodaLista"/>
        <w:numPr>
          <w:ilvl w:val="0"/>
          <w:numId w:val="6"/>
        </w:numPr>
      </w:pPr>
      <w:r w:rsidRPr="00AB4FAA">
        <w:t>Nome completo, RG, CPF</w:t>
      </w:r>
    </w:p>
    <w:p w14:paraId="73F63FF8" w14:textId="360B2D76" w:rsidR="00AB4FAA" w:rsidRPr="00AB4FAA" w:rsidRDefault="00AB4FAA" w:rsidP="00684C83">
      <w:pPr>
        <w:pStyle w:val="PargrafodaLista"/>
        <w:numPr>
          <w:ilvl w:val="0"/>
          <w:numId w:val="6"/>
        </w:numPr>
      </w:pPr>
      <w:r w:rsidRPr="00AB4FAA">
        <w:t>Endereço (Cidade, estado, rua, número, complemento, cep)</w:t>
      </w:r>
    </w:p>
    <w:p w14:paraId="47CCB557" w14:textId="77777777" w:rsidR="00AB4FAA" w:rsidRPr="00AB4FAA" w:rsidRDefault="00AB4FAA" w:rsidP="00684C83">
      <w:r w:rsidRPr="00AB4FAA">
        <w:t>Serviço:</w:t>
      </w:r>
    </w:p>
    <w:p w14:paraId="1355A353" w14:textId="3F29B188" w:rsidR="00AB4FAA" w:rsidRPr="00AB4FAA" w:rsidRDefault="00AB4FAA" w:rsidP="00684C83">
      <w:pPr>
        <w:pStyle w:val="PargrafodaLista"/>
        <w:numPr>
          <w:ilvl w:val="0"/>
          <w:numId w:val="7"/>
        </w:numPr>
      </w:pPr>
      <w:r w:rsidRPr="00AB4FAA">
        <w:t>Descrição</w:t>
      </w:r>
    </w:p>
    <w:p w14:paraId="57675D06" w14:textId="50D58745" w:rsidR="00AB4FAA" w:rsidRPr="00AB4FAA" w:rsidRDefault="00AB4FAA" w:rsidP="00684C83">
      <w:pPr>
        <w:pStyle w:val="PargrafodaLista"/>
        <w:numPr>
          <w:ilvl w:val="0"/>
          <w:numId w:val="7"/>
        </w:numPr>
      </w:pPr>
      <w:r w:rsidRPr="00AB4FAA">
        <w:t>Foto(s)</w:t>
      </w:r>
    </w:p>
    <w:p w14:paraId="3368A006" w14:textId="381C8FD1" w:rsidR="00AB4FAA" w:rsidRPr="00AB4FAA" w:rsidRDefault="00AB4FAA" w:rsidP="00684C83">
      <w:pPr>
        <w:pStyle w:val="PargrafodaLista"/>
        <w:numPr>
          <w:ilvl w:val="0"/>
          <w:numId w:val="7"/>
        </w:numPr>
      </w:pPr>
      <w:r w:rsidRPr="00AB4FAA">
        <w:t>Valor</w:t>
      </w:r>
    </w:p>
    <w:p w14:paraId="4FCFCEC9" w14:textId="5DA85619" w:rsidR="00AB4FAA" w:rsidRPr="00AB4FAA" w:rsidRDefault="00AB4FAA" w:rsidP="00684C83">
      <w:pPr>
        <w:pStyle w:val="PargrafodaLista"/>
        <w:numPr>
          <w:ilvl w:val="0"/>
          <w:numId w:val="7"/>
        </w:numPr>
      </w:pPr>
      <w:r w:rsidRPr="00AB4FAA">
        <w:t>Forma de pagamento (x vezes)</w:t>
      </w:r>
    </w:p>
    <w:p w14:paraId="723CCF3B" w14:textId="636AD6A5" w:rsidR="00AB4FAA" w:rsidRDefault="00AB4FAA" w:rsidP="00684C83">
      <w:pPr>
        <w:pStyle w:val="PargrafodaLista"/>
        <w:numPr>
          <w:ilvl w:val="0"/>
          <w:numId w:val="7"/>
        </w:numPr>
      </w:pPr>
      <w:r w:rsidRPr="00AB4FAA">
        <w:t>Agenda de disponibilidade</w:t>
      </w:r>
    </w:p>
    <w:p w14:paraId="779D9ADD" w14:textId="77777777" w:rsidR="00BE71FE" w:rsidRDefault="00BE71FE" w:rsidP="00BE71FE">
      <w:pPr>
        <w:pStyle w:val="PargrafodaLista"/>
        <w:ind w:left="720"/>
      </w:pPr>
    </w:p>
    <w:p w14:paraId="744B0C4A" w14:textId="1F0CEE75" w:rsidR="00BE71FE" w:rsidRPr="00AB4FAA" w:rsidRDefault="00BE71FE" w:rsidP="00BE71FE">
      <w:pPr>
        <w:pStyle w:val="PargrafodaLista"/>
        <w:ind w:left="720"/>
      </w:pPr>
    </w:p>
    <w:p w14:paraId="35CF7523" w14:textId="5DA0E599" w:rsidR="00AB4FAA" w:rsidRDefault="00B6089F" w:rsidP="00BF696D">
      <w:pPr>
        <w:pStyle w:val="Ttulo3"/>
      </w:pPr>
      <w:bookmarkStart w:id="5" w:name="_Toc48034025"/>
      <w:r w:rsidRPr="00BF696D">
        <w:t>Consultas</w:t>
      </w:r>
      <w:r>
        <w:t xml:space="preserve"> e Agendamentos</w:t>
      </w:r>
      <w:bookmarkEnd w:id="5"/>
    </w:p>
    <w:p w14:paraId="72CD96C7" w14:textId="77777777" w:rsidR="00AB4FAA" w:rsidRPr="00241399" w:rsidRDefault="00AB4FAA" w:rsidP="00241399">
      <w:pPr>
        <w:rPr>
          <w:u w:val="single"/>
        </w:rPr>
      </w:pPr>
      <w:r w:rsidRPr="00241399">
        <w:rPr>
          <w:u w:val="single"/>
        </w:rPr>
        <w:t>Consumidores</w:t>
      </w:r>
    </w:p>
    <w:p w14:paraId="541E530B" w14:textId="77777777" w:rsidR="00AB4FAA" w:rsidRPr="00AB4FAA" w:rsidRDefault="00AB4FAA" w:rsidP="00241399">
      <w:r w:rsidRPr="00AB4FAA">
        <w:t>Serviço:</w:t>
      </w:r>
    </w:p>
    <w:p w14:paraId="2A64A57D" w14:textId="6E3BDE5B" w:rsidR="00AB4FAA" w:rsidRPr="00AB4FAA" w:rsidRDefault="00AB4FAA" w:rsidP="00241399">
      <w:pPr>
        <w:pStyle w:val="PargrafodaLista"/>
        <w:numPr>
          <w:ilvl w:val="0"/>
          <w:numId w:val="9"/>
        </w:numPr>
      </w:pPr>
      <w:r w:rsidRPr="00AB4FAA">
        <w:t>Quantidade</w:t>
      </w:r>
    </w:p>
    <w:p w14:paraId="722D73BD" w14:textId="4A841996" w:rsidR="00AB4FAA" w:rsidRPr="00AB4FAA" w:rsidRDefault="00AB4FAA" w:rsidP="00241399">
      <w:pPr>
        <w:pStyle w:val="PargrafodaLista"/>
        <w:numPr>
          <w:ilvl w:val="0"/>
          <w:numId w:val="9"/>
        </w:numPr>
      </w:pPr>
      <w:r w:rsidRPr="00AB4FAA">
        <w:t>Data do serviço</w:t>
      </w:r>
    </w:p>
    <w:p w14:paraId="54BE16DD" w14:textId="643A978F" w:rsidR="00AB4FAA" w:rsidRPr="00AB4FAA" w:rsidRDefault="00AB4FAA" w:rsidP="00241399">
      <w:pPr>
        <w:pStyle w:val="PargrafodaLista"/>
        <w:numPr>
          <w:ilvl w:val="0"/>
          <w:numId w:val="9"/>
        </w:numPr>
      </w:pPr>
      <w:r w:rsidRPr="00AB4FAA">
        <w:lastRenderedPageBreak/>
        <w:t>Valor total da compra</w:t>
      </w:r>
    </w:p>
    <w:p w14:paraId="1B800A35" w14:textId="2B78FBFA" w:rsidR="00AB4FAA" w:rsidRPr="00AB4FAA" w:rsidRDefault="00AB4FAA" w:rsidP="00241399">
      <w:pPr>
        <w:pStyle w:val="PargrafodaLista"/>
        <w:numPr>
          <w:ilvl w:val="0"/>
          <w:numId w:val="9"/>
        </w:numPr>
      </w:pPr>
      <w:r w:rsidRPr="00AB4FAA">
        <w:t>Forma de pagamento (x vezes)</w:t>
      </w:r>
    </w:p>
    <w:p w14:paraId="199946B3" w14:textId="77777777" w:rsidR="00AB4FAA" w:rsidRPr="00AB4FAA" w:rsidRDefault="00AB4FAA" w:rsidP="00241399">
      <w:r w:rsidRPr="00AB4FAA">
        <w:t>Gestão:</w:t>
      </w:r>
    </w:p>
    <w:p w14:paraId="283A0091" w14:textId="113501E8" w:rsidR="00AB4FAA" w:rsidRPr="00AB4FAA" w:rsidRDefault="00AB4FAA" w:rsidP="00241399">
      <w:pPr>
        <w:pStyle w:val="PargrafodaLista"/>
        <w:numPr>
          <w:ilvl w:val="0"/>
          <w:numId w:val="10"/>
        </w:numPr>
      </w:pPr>
      <w:r w:rsidRPr="00AB4FAA">
        <w:t>Serviços contratados (lista com todos os serviços contratados)</w:t>
      </w:r>
    </w:p>
    <w:p w14:paraId="543495B6" w14:textId="6D1EC91C" w:rsidR="00AB4FAA" w:rsidRPr="00AB4FAA" w:rsidRDefault="00AB4FAA" w:rsidP="00241399">
      <w:pPr>
        <w:pStyle w:val="PargrafodaLista"/>
        <w:numPr>
          <w:ilvl w:val="0"/>
          <w:numId w:val="10"/>
        </w:numPr>
      </w:pPr>
      <w:r w:rsidRPr="00AB4FAA">
        <w:t>Status do serviço (aguardando, em execução, finalizado, não realizado)</w:t>
      </w:r>
    </w:p>
    <w:p w14:paraId="00605B8F" w14:textId="7D3213A2" w:rsidR="00AB4FAA" w:rsidRPr="00894C3B" w:rsidRDefault="00AB4FAA" w:rsidP="00241399">
      <w:pPr>
        <w:pStyle w:val="PargrafodaLista"/>
        <w:numPr>
          <w:ilvl w:val="0"/>
          <w:numId w:val="10"/>
        </w:numPr>
        <w:rPr>
          <w:highlight w:val="yellow"/>
        </w:rPr>
      </w:pPr>
      <w:r w:rsidRPr="00AB4FAA">
        <w:t>Pagamentos para PlatSer</w:t>
      </w:r>
      <w:r w:rsidR="00894C3B">
        <w:t xml:space="preserve"> - </w:t>
      </w:r>
      <w:r w:rsidR="00894C3B" w:rsidRPr="00894C3B">
        <w:rPr>
          <w:highlight w:val="yellow"/>
        </w:rPr>
        <w:t>ASaaS</w:t>
      </w:r>
    </w:p>
    <w:p w14:paraId="0BA53AC5" w14:textId="1E3E880C" w:rsidR="00AB4FAA" w:rsidRPr="00AB4FAA" w:rsidRDefault="00AB4FAA" w:rsidP="00241399">
      <w:pPr>
        <w:pStyle w:val="PargrafodaLista"/>
        <w:numPr>
          <w:ilvl w:val="0"/>
          <w:numId w:val="10"/>
        </w:numPr>
      </w:pPr>
      <w:r w:rsidRPr="00AB4FAA">
        <w:t>Mensagens com fornecedor</w:t>
      </w:r>
    </w:p>
    <w:p w14:paraId="5CCC456C" w14:textId="774A743B" w:rsidR="00AB4FAA" w:rsidRPr="00AB4FAA" w:rsidRDefault="00AB4FAA" w:rsidP="00241399">
      <w:pPr>
        <w:pStyle w:val="PargrafodaLista"/>
        <w:numPr>
          <w:ilvl w:val="0"/>
          <w:numId w:val="10"/>
        </w:numPr>
      </w:pPr>
      <w:r w:rsidRPr="00AB4FAA">
        <w:t>Reclamações com PlatSer</w:t>
      </w:r>
    </w:p>
    <w:p w14:paraId="23902EBF" w14:textId="5C11D9A7" w:rsidR="00AB4FAA" w:rsidRPr="00AB4FAA" w:rsidRDefault="00AB4FAA" w:rsidP="00241399">
      <w:pPr>
        <w:pStyle w:val="PargrafodaLista"/>
        <w:numPr>
          <w:ilvl w:val="0"/>
          <w:numId w:val="10"/>
        </w:numPr>
      </w:pPr>
      <w:r w:rsidRPr="00AB4FAA">
        <w:t>Avaliação do serviço</w:t>
      </w:r>
    </w:p>
    <w:p w14:paraId="4E86556D" w14:textId="77777777" w:rsidR="00AB4FAA" w:rsidRPr="00241399" w:rsidRDefault="00AB4FAA" w:rsidP="00241399">
      <w:pPr>
        <w:rPr>
          <w:u w:val="single"/>
        </w:rPr>
      </w:pPr>
      <w:r w:rsidRPr="00241399">
        <w:rPr>
          <w:u w:val="single"/>
        </w:rPr>
        <w:t>Fornecedores</w:t>
      </w:r>
    </w:p>
    <w:p w14:paraId="12881C47" w14:textId="77777777" w:rsidR="00AB4FAA" w:rsidRPr="00AB4FAA" w:rsidRDefault="00AB4FAA" w:rsidP="00241399">
      <w:r w:rsidRPr="00AB4FAA">
        <w:t>Gestão:</w:t>
      </w:r>
    </w:p>
    <w:p w14:paraId="0AB195EE" w14:textId="38F3E539" w:rsidR="00AB4FAA" w:rsidRPr="00AB4FAA" w:rsidRDefault="00AB4FAA" w:rsidP="00241399">
      <w:pPr>
        <w:pStyle w:val="PargrafodaLista"/>
        <w:numPr>
          <w:ilvl w:val="0"/>
          <w:numId w:val="11"/>
        </w:numPr>
      </w:pPr>
      <w:r w:rsidRPr="00AB4FAA">
        <w:t>Serviços contratados (lista com todos os serviços contratados)</w:t>
      </w:r>
    </w:p>
    <w:p w14:paraId="59D17F89" w14:textId="42CA5C76" w:rsidR="00AB4FAA" w:rsidRPr="00AB4FAA" w:rsidRDefault="00AB4FAA" w:rsidP="00241399">
      <w:pPr>
        <w:pStyle w:val="PargrafodaLista"/>
        <w:numPr>
          <w:ilvl w:val="0"/>
          <w:numId w:val="11"/>
        </w:numPr>
      </w:pPr>
      <w:r w:rsidRPr="00AB4FAA">
        <w:t>Status do serviço (aguardando, em execução, finalizado, não realizado)</w:t>
      </w:r>
    </w:p>
    <w:p w14:paraId="55168DD3" w14:textId="7729A1D7" w:rsidR="00AB4FAA" w:rsidRPr="00AB4FAA" w:rsidRDefault="00AB4FAA" w:rsidP="00241399">
      <w:pPr>
        <w:pStyle w:val="PargrafodaLista"/>
        <w:numPr>
          <w:ilvl w:val="0"/>
          <w:numId w:val="11"/>
        </w:numPr>
      </w:pPr>
      <w:r w:rsidRPr="00AB4FAA">
        <w:t>Mensagens com consumidor</w:t>
      </w:r>
    </w:p>
    <w:p w14:paraId="5D4BB66F" w14:textId="175D57BF" w:rsidR="00AB4FAA" w:rsidRPr="00AB4FAA" w:rsidRDefault="00AB4FAA" w:rsidP="00241399">
      <w:pPr>
        <w:pStyle w:val="PargrafodaLista"/>
        <w:numPr>
          <w:ilvl w:val="0"/>
          <w:numId w:val="11"/>
        </w:numPr>
      </w:pPr>
      <w:r w:rsidRPr="00AB4FAA">
        <w:t>Recebimentos da PlatSer</w:t>
      </w:r>
    </w:p>
    <w:p w14:paraId="49763B96" w14:textId="77777777" w:rsidR="00AB4FAA" w:rsidRPr="00241399" w:rsidRDefault="00AB4FAA" w:rsidP="00241399">
      <w:pPr>
        <w:rPr>
          <w:u w:val="single"/>
        </w:rPr>
      </w:pPr>
      <w:r w:rsidRPr="00241399">
        <w:rPr>
          <w:u w:val="single"/>
        </w:rPr>
        <w:t>PlatSer</w:t>
      </w:r>
    </w:p>
    <w:p w14:paraId="57D8D071" w14:textId="77777777" w:rsidR="00AB4FAA" w:rsidRPr="00AB4FAA" w:rsidRDefault="00AB4FAA" w:rsidP="00241399">
      <w:r w:rsidRPr="00AB4FAA">
        <w:t>Gestão:</w:t>
      </w:r>
    </w:p>
    <w:p w14:paraId="33C16EEB" w14:textId="62C51559" w:rsidR="00AB4FAA" w:rsidRPr="00AB4FAA" w:rsidRDefault="00AB4FAA" w:rsidP="006C5AC8">
      <w:pPr>
        <w:pStyle w:val="PargrafodaLista"/>
        <w:numPr>
          <w:ilvl w:val="0"/>
          <w:numId w:val="12"/>
        </w:numPr>
      </w:pPr>
      <w:r w:rsidRPr="00AB4FAA">
        <w:t>Validação de campos de cadastro</w:t>
      </w:r>
    </w:p>
    <w:p w14:paraId="1EC90E7B" w14:textId="0FA78EA4" w:rsidR="00AB4FAA" w:rsidRPr="00AB4FAA" w:rsidRDefault="00AB4FAA" w:rsidP="006C5AC8">
      <w:pPr>
        <w:pStyle w:val="PargrafodaLista"/>
        <w:numPr>
          <w:ilvl w:val="0"/>
          <w:numId w:val="12"/>
        </w:numPr>
      </w:pPr>
      <w:r w:rsidRPr="00AB4FAA">
        <w:t>Recebimento de consumidores e repasse para fornecedores</w:t>
      </w:r>
    </w:p>
    <w:p w14:paraId="223D47BF" w14:textId="726B1E07" w:rsidR="00AB4FAA" w:rsidRPr="00AB4FAA" w:rsidRDefault="00AB4FAA" w:rsidP="006C5AC8">
      <w:pPr>
        <w:pStyle w:val="PargrafodaLista"/>
        <w:numPr>
          <w:ilvl w:val="0"/>
          <w:numId w:val="12"/>
        </w:numPr>
      </w:pPr>
      <w:r w:rsidRPr="00AB4FAA">
        <w:t>Reclamações de consumidores</w:t>
      </w:r>
    </w:p>
    <w:p w14:paraId="23F633AB" w14:textId="51F61F03" w:rsidR="00AB4FAA" w:rsidRPr="00AB4FAA" w:rsidRDefault="00AB4FAA" w:rsidP="006C5AC8">
      <w:pPr>
        <w:pStyle w:val="PargrafodaLista"/>
        <w:numPr>
          <w:ilvl w:val="0"/>
          <w:numId w:val="12"/>
        </w:numPr>
      </w:pPr>
      <w:r w:rsidRPr="00AB4FAA">
        <w:t>Avaliação do serviço</w:t>
      </w:r>
    </w:p>
    <w:p w14:paraId="227572C6" w14:textId="77777777" w:rsidR="006C5AC8" w:rsidRDefault="006C5AC8" w:rsidP="00AB4FAA">
      <w:pPr>
        <w:rPr>
          <w:sz w:val="20"/>
          <w:szCs w:val="20"/>
        </w:rPr>
      </w:pPr>
    </w:p>
    <w:p w14:paraId="0A36A3ED" w14:textId="0934E562" w:rsidR="00AB4FAA" w:rsidRPr="007221CB" w:rsidRDefault="00AB36A1" w:rsidP="00AB4FAA">
      <w:pPr>
        <w:pStyle w:val="Ttulo2"/>
      </w:pPr>
      <w:bookmarkStart w:id="6" w:name="_Toc48034026"/>
      <w:r>
        <w:t xml:space="preserve">Requisitos </w:t>
      </w:r>
      <w:r w:rsidR="00AB4FAA" w:rsidRPr="00AB4FAA">
        <w:t xml:space="preserve">Não </w:t>
      </w:r>
      <w:r>
        <w:t>F</w:t>
      </w:r>
      <w:r w:rsidR="00AB4FAA" w:rsidRPr="00AB4FAA">
        <w:t>unciona</w:t>
      </w:r>
      <w:r>
        <w:t>is</w:t>
      </w:r>
      <w:bookmarkEnd w:id="6"/>
    </w:p>
    <w:p w14:paraId="6D3B6B80" w14:textId="77777777" w:rsidR="00AB4FAA" w:rsidRPr="007221CB" w:rsidRDefault="00AB4FAA" w:rsidP="00AB4FAA">
      <w:pPr>
        <w:rPr>
          <w:sz w:val="20"/>
          <w:szCs w:val="20"/>
          <w:u w:val="single"/>
        </w:rPr>
      </w:pPr>
      <w:r w:rsidRPr="007221CB">
        <w:rPr>
          <w:sz w:val="20"/>
          <w:szCs w:val="20"/>
          <w:u w:val="single"/>
        </w:rPr>
        <w:t>Disponibilidade</w:t>
      </w:r>
    </w:p>
    <w:p w14:paraId="1B97F461" w14:textId="566B9495" w:rsidR="00AB4FAA" w:rsidRPr="007221CB" w:rsidRDefault="00AB4FAA" w:rsidP="007221CB">
      <w:pPr>
        <w:pStyle w:val="PargrafodaLista"/>
        <w:numPr>
          <w:ilvl w:val="0"/>
          <w:numId w:val="13"/>
        </w:numPr>
        <w:rPr>
          <w:sz w:val="20"/>
        </w:rPr>
      </w:pPr>
      <w:r w:rsidRPr="007221CB">
        <w:rPr>
          <w:sz w:val="20"/>
        </w:rPr>
        <w:t>Por se tratar de um sistema web, só haverá acesso a plataforma uma vez que se possua internet</w:t>
      </w:r>
      <w:r w:rsidR="007B3A8C">
        <w:rPr>
          <w:sz w:val="20"/>
        </w:rPr>
        <w:t>.</w:t>
      </w:r>
    </w:p>
    <w:p w14:paraId="66AC4407" w14:textId="243497FF" w:rsidR="00AB4FAA" w:rsidRDefault="00AB4FAA" w:rsidP="00AB4FAA">
      <w:pPr>
        <w:pStyle w:val="PargrafodaLista"/>
        <w:numPr>
          <w:ilvl w:val="0"/>
          <w:numId w:val="13"/>
        </w:numPr>
        <w:rPr>
          <w:sz w:val="20"/>
        </w:rPr>
      </w:pPr>
      <w:r w:rsidRPr="007221CB">
        <w:rPr>
          <w:sz w:val="20"/>
        </w:rPr>
        <w:t>O servidor web e banco de dados deverão estar hospedados na nuvem, permitindo sua operação 24/7. Caso seja utilizada uma API de terceiros (ex: google), sua disponibilidade será conforme o indicador do fornecedor.</w:t>
      </w:r>
    </w:p>
    <w:p w14:paraId="052828F6" w14:textId="70B829A0" w:rsidR="00894C3B" w:rsidRDefault="00894C3B" w:rsidP="00AB4FAA">
      <w:pPr>
        <w:pStyle w:val="PargrafodaLista"/>
        <w:numPr>
          <w:ilvl w:val="0"/>
          <w:numId w:val="13"/>
        </w:numPr>
        <w:rPr>
          <w:sz w:val="20"/>
        </w:rPr>
      </w:pPr>
      <w:r>
        <w:rPr>
          <w:sz w:val="20"/>
        </w:rPr>
        <w:t>Cloud Computing</w:t>
      </w:r>
    </w:p>
    <w:p w14:paraId="6421CB2B" w14:textId="68470C6F" w:rsidR="00894C3B" w:rsidRDefault="00894C3B" w:rsidP="00894C3B">
      <w:pPr>
        <w:rPr>
          <w:sz w:val="20"/>
        </w:rPr>
      </w:pPr>
      <w:r>
        <w:rPr>
          <w:sz w:val="20"/>
        </w:rPr>
        <w:t>Escalabilidade/Elasticidade</w:t>
      </w:r>
    </w:p>
    <w:p w14:paraId="73CBB0B5" w14:textId="77777777" w:rsidR="00894C3B" w:rsidRDefault="00894C3B" w:rsidP="00894C3B">
      <w:pPr>
        <w:pStyle w:val="PargrafodaLista"/>
        <w:numPr>
          <w:ilvl w:val="0"/>
          <w:numId w:val="13"/>
        </w:numPr>
        <w:rPr>
          <w:sz w:val="20"/>
        </w:rPr>
      </w:pPr>
      <w:r>
        <w:rPr>
          <w:sz w:val="20"/>
        </w:rPr>
        <w:t>Cloud Computing</w:t>
      </w:r>
    </w:p>
    <w:p w14:paraId="79BAA578" w14:textId="6BF439DA" w:rsidR="00AB4FAA" w:rsidRPr="007221CB" w:rsidRDefault="00AB4FAA" w:rsidP="00AB4FAA">
      <w:pPr>
        <w:rPr>
          <w:sz w:val="20"/>
          <w:szCs w:val="20"/>
          <w:u w:val="single"/>
        </w:rPr>
      </w:pPr>
      <w:r w:rsidRPr="007221CB">
        <w:rPr>
          <w:sz w:val="20"/>
          <w:szCs w:val="20"/>
          <w:u w:val="single"/>
        </w:rPr>
        <w:t>Segurança</w:t>
      </w:r>
      <w:r w:rsidR="00894C3B">
        <w:rPr>
          <w:sz w:val="20"/>
          <w:szCs w:val="20"/>
          <w:u w:val="single"/>
        </w:rPr>
        <w:t>/Autenticação e Autorização/JAAS</w:t>
      </w:r>
    </w:p>
    <w:p w14:paraId="086AE023" w14:textId="40C7E3A4" w:rsidR="00AB4FAA" w:rsidRPr="007221CB" w:rsidRDefault="00AB4FAA" w:rsidP="007221CB">
      <w:pPr>
        <w:pStyle w:val="PargrafodaLista"/>
        <w:numPr>
          <w:ilvl w:val="0"/>
          <w:numId w:val="14"/>
        </w:numPr>
        <w:rPr>
          <w:sz w:val="20"/>
        </w:rPr>
      </w:pPr>
      <w:r w:rsidRPr="007221CB">
        <w:rPr>
          <w:sz w:val="20"/>
        </w:rPr>
        <w:t>Todas as APIs do sistema expostas como webservices poderão ser acessadas por sistemas externos. Este acesso precisa ser seguro, com autenticação em nível do servidor e em nível da aplicação.</w:t>
      </w:r>
    </w:p>
    <w:p w14:paraId="3E58ED44" w14:textId="646F13B2" w:rsidR="00AB4FAA" w:rsidRPr="007221CB" w:rsidRDefault="00AB4FAA" w:rsidP="00AB4FAA">
      <w:pPr>
        <w:rPr>
          <w:sz w:val="20"/>
          <w:szCs w:val="20"/>
          <w:u w:val="single"/>
        </w:rPr>
      </w:pPr>
      <w:r w:rsidRPr="007221CB">
        <w:rPr>
          <w:sz w:val="20"/>
          <w:szCs w:val="20"/>
          <w:u w:val="single"/>
        </w:rPr>
        <w:t>Usabilidade</w:t>
      </w:r>
      <w:r w:rsidR="00501097">
        <w:rPr>
          <w:sz w:val="20"/>
          <w:szCs w:val="20"/>
          <w:u w:val="single"/>
        </w:rPr>
        <w:t>/Interface gráfica</w:t>
      </w:r>
    </w:p>
    <w:p w14:paraId="74931D18" w14:textId="782FE933" w:rsidR="00AB4FAA" w:rsidRPr="007221CB" w:rsidRDefault="00AB4FAA" w:rsidP="007221CB">
      <w:pPr>
        <w:pStyle w:val="PargrafodaLista"/>
        <w:numPr>
          <w:ilvl w:val="0"/>
          <w:numId w:val="14"/>
        </w:numPr>
        <w:rPr>
          <w:sz w:val="20"/>
        </w:rPr>
      </w:pPr>
      <w:r w:rsidRPr="007221CB">
        <w:rPr>
          <w:sz w:val="20"/>
        </w:rPr>
        <w:t>Design responsivo nas interfaces gráficas</w:t>
      </w:r>
      <w:r w:rsidR="007B3A8C">
        <w:rPr>
          <w:sz w:val="20"/>
        </w:rPr>
        <w:t>.</w:t>
      </w:r>
    </w:p>
    <w:p w14:paraId="2EA6816A" w14:textId="6B47F1B3" w:rsidR="00AB4FAA" w:rsidRPr="007221CB" w:rsidRDefault="00AB4FAA" w:rsidP="00AB4FAA">
      <w:pPr>
        <w:rPr>
          <w:sz w:val="20"/>
          <w:szCs w:val="20"/>
          <w:u w:val="single"/>
        </w:rPr>
      </w:pPr>
      <w:r w:rsidRPr="007221CB">
        <w:rPr>
          <w:sz w:val="20"/>
          <w:szCs w:val="20"/>
          <w:u w:val="single"/>
        </w:rPr>
        <w:t>Compatibilidade</w:t>
      </w:r>
      <w:r w:rsidR="00501097">
        <w:rPr>
          <w:sz w:val="20"/>
          <w:szCs w:val="20"/>
          <w:u w:val="single"/>
        </w:rPr>
        <w:t>/Paradigmas</w:t>
      </w:r>
    </w:p>
    <w:p w14:paraId="78AF1773" w14:textId="611237E5" w:rsidR="007221CB" w:rsidRDefault="00AB4FAA" w:rsidP="00AB4FAA">
      <w:pPr>
        <w:pStyle w:val="PargrafodaLista"/>
        <w:numPr>
          <w:ilvl w:val="0"/>
          <w:numId w:val="14"/>
        </w:numPr>
        <w:rPr>
          <w:sz w:val="20"/>
        </w:rPr>
      </w:pPr>
      <w:r w:rsidRPr="007221CB">
        <w:rPr>
          <w:sz w:val="20"/>
        </w:rPr>
        <w:t>Compatibilidade com sistemas operacionais Windows, Linux e Mac</w:t>
      </w:r>
      <w:r w:rsidR="007B3A8C">
        <w:rPr>
          <w:sz w:val="20"/>
        </w:rPr>
        <w:t>.</w:t>
      </w:r>
    </w:p>
    <w:p w14:paraId="0498E673" w14:textId="12F73B77" w:rsidR="00AB4FAA" w:rsidRPr="007221CB" w:rsidRDefault="00AB4FAA" w:rsidP="00AB4FAA">
      <w:pPr>
        <w:pStyle w:val="PargrafodaLista"/>
        <w:numPr>
          <w:ilvl w:val="0"/>
          <w:numId w:val="14"/>
        </w:numPr>
        <w:rPr>
          <w:sz w:val="20"/>
        </w:rPr>
      </w:pPr>
      <w:r w:rsidRPr="007221CB">
        <w:rPr>
          <w:sz w:val="20"/>
        </w:rPr>
        <w:t>Compatibilidade com navegadores Chrome e Mozilla</w:t>
      </w:r>
      <w:r w:rsidR="007B3A8C">
        <w:rPr>
          <w:sz w:val="20"/>
        </w:rPr>
        <w:t>.</w:t>
      </w:r>
    </w:p>
    <w:p w14:paraId="7D50E388" w14:textId="2318F7DF" w:rsidR="00AB4FAA" w:rsidRPr="007221CB" w:rsidRDefault="00501097" w:rsidP="00AB4FAA">
      <w:pPr>
        <w:rPr>
          <w:sz w:val="20"/>
          <w:szCs w:val="20"/>
          <w:u w:val="single"/>
        </w:rPr>
      </w:pPr>
      <w:r>
        <w:rPr>
          <w:sz w:val="20"/>
          <w:szCs w:val="20"/>
          <w:u w:val="single"/>
        </w:rPr>
        <w:t>Design Patterns /Padrões de Projeto/Modelo Arquitetural</w:t>
      </w:r>
    </w:p>
    <w:p w14:paraId="2335E580" w14:textId="31B0ED98" w:rsidR="00AB4FAA" w:rsidRDefault="00AB4FAA" w:rsidP="007221CB">
      <w:pPr>
        <w:pStyle w:val="PargrafodaLista"/>
        <w:numPr>
          <w:ilvl w:val="0"/>
          <w:numId w:val="15"/>
        </w:numPr>
        <w:rPr>
          <w:sz w:val="20"/>
        </w:rPr>
      </w:pPr>
      <w:r w:rsidRPr="007221CB">
        <w:rPr>
          <w:sz w:val="20"/>
        </w:rPr>
        <w:t>Divisão arquitetural do sistema em camadas para desacoplamento</w:t>
      </w:r>
      <w:r w:rsidR="007B3A8C">
        <w:rPr>
          <w:sz w:val="20"/>
        </w:rPr>
        <w:t>.</w:t>
      </w:r>
    </w:p>
    <w:p w14:paraId="0FE9EDF2" w14:textId="04BFCD48" w:rsidR="00501097" w:rsidRPr="007221CB" w:rsidRDefault="00501097" w:rsidP="007221CB">
      <w:pPr>
        <w:pStyle w:val="PargrafodaLista"/>
        <w:numPr>
          <w:ilvl w:val="0"/>
          <w:numId w:val="15"/>
        </w:numPr>
        <w:rPr>
          <w:sz w:val="20"/>
        </w:rPr>
      </w:pPr>
      <w:r>
        <w:rPr>
          <w:sz w:val="20"/>
        </w:rPr>
        <w:t xml:space="preserve">MVC – Model </w:t>
      </w:r>
      <w:r w:rsidR="00E60D3A">
        <w:rPr>
          <w:sz w:val="20"/>
        </w:rPr>
        <w:t xml:space="preserve">- </w:t>
      </w:r>
      <w:r>
        <w:rPr>
          <w:sz w:val="20"/>
        </w:rPr>
        <w:t xml:space="preserve">View </w:t>
      </w:r>
      <w:r w:rsidR="00E60D3A">
        <w:rPr>
          <w:sz w:val="20"/>
        </w:rPr>
        <w:t xml:space="preserve">- </w:t>
      </w:r>
      <w:r>
        <w:rPr>
          <w:sz w:val="20"/>
        </w:rPr>
        <w:t>Control</w:t>
      </w:r>
      <w:r w:rsidR="00E60D3A">
        <w:rPr>
          <w:sz w:val="20"/>
        </w:rPr>
        <w:t>l</w:t>
      </w:r>
      <w:r>
        <w:rPr>
          <w:sz w:val="20"/>
        </w:rPr>
        <w:t>er</w:t>
      </w:r>
    </w:p>
    <w:p w14:paraId="024DEDCE" w14:textId="77777777" w:rsidR="00AB4FAA" w:rsidRPr="00AB4FAA" w:rsidRDefault="00AB4FAA" w:rsidP="00AB4FAA">
      <w:pPr>
        <w:rPr>
          <w:sz w:val="20"/>
          <w:szCs w:val="20"/>
        </w:rPr>
      </w:pPr>
    </w:p>
    <w:p w14:paraId="02A8B894" w14:textId="083C5BE8" w:rsidR="00AB4FAA" w:rsidRPr="00AB4FAA" w:rsidRDefault="00AB4FAA" w:rsidP="0012654C">
      <w:pPr>
        <w:pStyle w:val="Ttulo2"/>
      </w:pPr>
      <w:bookmarkStart w:id="7" w:name="_Toc48034027"/>
      <w:r w:rsidRPr="00AB4FAA">
        <w:lastRenderedPageBreak/>
        <w:t xml:space="preserve">Regras de </w:t>
      </w:r>
      <w:r w:rsidR="00BD5048">
        <w:t>N</w:t>
      </w:r>
      <w:r w:rsidRPr="00AB4FAA">
        <w:t>egócio</w:t>
      </w:r>
      <w:bookmarkEnd w:id="7"/>
      <w:r w:rsidR="00E60D3A">
        <w:t xml:space="preserve"> – </w:t>
      </w:r>
      <w:r w:rsidR="00E60D3A" w:rsidRPr="00E60D3A">
        <w:rPr>
          <w:highlight w:val="yellow"/>
        </w:rPr>
        <w:t>Histórias de Usuários – Use Cases</w:t>
      </w:r>
    </w:p>
    <w:p w14:paraId="1DBDB6D9" w14:textId="77777777" w:rsidR="00AB4FAA" w:rsidRPr="0012654C" w:rsidRDefault="00AB4FAA" w:rsidP="00AB4FAA">
      <w:pPr>
        <w:rPr>
          <w:sz w:val="20"/>
          <w:szCs w:val="20"/>
          <w:u w:val="single"/>
        </w:rPr>
      </w:pPr>
      <w:r w:rsidRPr="0012654C">
        <w:rPr>
          <w:sz w:val="20"/>
          <w:szCs w:val="20"/>
          <w:u w:val="single"/>
        </w:rPr>
        <w:t>Consumidores</w:t>
      </w:r>
    </w:p>
    <w:p w14:paraId="121C6C56" w14:textId="152F0DE4" w:rsidR="00AB4FAA" w:rsidRPr="0012654C" w:rsidRDefault="00AB4FAA" w:rsidP="0012654C">
      <w:pPr>
        <w:pStyle w:val="PargrafodaLista"/>
        <w:numPr>
          <w:ilvl w:val="0"/>
          <w:numId w:val="15"/>
        </w:numPr>
        <w:rPr>
          <w:sz w:val="20"/>
        </w:rPr>
      </w:pPr>
      <w:r w:rsidRPr="0012654C">
        <w:rPr>
          <w:sz w:val="20"/>
        </w:rPr>
        <w:t>Necessário login para realizar a consulta e contratação de serviços.</w:t>
      </w:r>
    </w:p>
    <w:p w14:paraId="6774D257" w14:textId="026F3392" w:rsidR="00AB4FAA" w:rsidRPr="0012654C" w:rsidRDefault="00AB4FAA" w:rsidP="0012654C">
      <w:pPr>
        <w:pStyle w:val="PargrafodaLista"/>
        <w:numPr>
          <w:ilvl w:val="0"/>
          <w:numId w:val="15"/>
        </w:numPr>
        <w:rPr>
          <w:sz w:val="20"/>
        </w:rPr>
      </w:pPr>
      <w:r w:rsidRPr="0012654C">
        <w:rPr>
          <w:sz w:val="20"/>
        </w:rPr>
        <w:t>Depois de contratado, o serviço poderá ser cancelado em até 2 dias antes da data agendada.</w:t>
      </w:r>
    </w:p>
    <w:p w14:paraId="07B64F2A" w14:textId="2875FEEE" w:rsidR="00AB4FAA" w:rsidRPr="0012654C" w:rsidRDefault="00AB4FAA" w:rsidP="0012654C">
      <w:pPr>
        <w:pStyle w:val="PargrafodaLista"/>
        <w:numPr>
          <w:ilvl w:val="0"/>
          <w:numId w:val="15"/>
        </w:numPr>
        <w:rPr>
          <w:sz w:val="20"/>
        </w:rPr>
      </w:pPr>
      <w:r w:rsidRPr="0012654C">
        <w:rPr>
          <w:sz w:val="20"/>
        </w:rPr>
        <w:t>Na data agendada, caso não possa ser realizado o serviço, este poderá ser reagendado, mas será cobrada uma taxa de visita de 20% do valor da compra</w:t>
      </w:r>
    </w:p>
    <w:p w14:paraId="058F8C54" w14:textId="4A8CD31C" w:rsidR="0012654C" w:rsidRPr="008849A7" w:rsidRDefault="00AB4FAA" w:rsidP="00AB4FAA">
      <w:pPr>
        <w:pStyle w:val="PargrafodaLista"/>
        <w:numPr>
          <w:ilvl w:val="0"/>
          <w:numId w:val="15"/>
        </w:numPr>
        <w:rPr>
          <w:sz w:val="20"/>
        </w:rPr>
      </w:pPr>
      <w:r w:rsidRPr="0012654C">
        <w:rPr>
          <w:sz w:val="20"/>
        </w:rPr>
        <w:t xml:space="preserve">Na mudança de status do serviço para finalizado ou não realizado, o consumidor possui até 2 dias para confirmar/concordar com o novo status. Senão será encerrado, conforme a alteração realizada pelo fornecedor. Caso não esteja de acordo, é possível abrir uma reclamação. </w:t>
      </w:r>
    </w:p>
    <w:p w14:paraId="69582A25" w14:textId="58C480D7" w:rsidR="00AB4FAA" w:rsidRPr="0012654C" w:rsidRDefault="00AB4FAA" w:rsidP="00AB4FAA">
      <w:pPr>
        <w:rPr>
          <w:sz w:val="20"/>
          <w:szCs w:val="20"/>
          <w:u w:val="single"/>
        </w:rPr>
      </w:pPr>
      <w:r w:rsidRPr="0012654C">
        <w:rPr>
          <w:sz w:val="20"/>
          <w:szCs w:val="20"/>
          <w:u w:val="single"/>
        </w:rPr>
        <w:t>Fornecedores</w:t>
      </w:r>
    </w:p>
    <w:p w14:paraId="7655BAAF" w14:textId="42DCB22A" w:rsidR="00AB4FAA" w:rsidRPr="0012654C" w:rsidRDefault="00AB4FAA" w:rsidP="0012654C">
      <w:pPr>
        <w:pStyle w:val="PargrafodaLista"/>
        <w:numPr>
          <w:ilvl w:val="0"/>
          <w:numId w:val="16"/>
        </w:numPr>
        <w:rPr>
          <w:sz w:val="20"/>
        </w:rPr>
      </w:pPr>
      <w:r w:rsidRPr="0012654C">
        <w:rPr>
          <w:sz w:val="20"/>
        </w:rPr>
        <w:t>Necessário login para realizar a consulta e cadastro de serviços</w:t>
      </w:r>
    </w:p>
    <w:p w14:paraId="51E7C555" w14:textId="02DBFEC9" w:rsidR="00AB4FAA" w:rsidRPr="0012654C" w:rsidRDefault="00AB4FAA" w:rsidP="0012654C">
      <w:pPr>
        <w:pStyle w:val="PargrafodaLista"/>
        <w:numPr>
          <w:ilvl w:val="0"/>
          <w:numId w:val="16"/>
        </w:numPr>
        <w:rPr>
          <w:sz w:val="20"/>
        </w:rPr>
      </w:pPr>
      <w:r w:rsidRPr="0012654C">
        <w:rPr>
          <w:sz w:val="20"/>
        </w:rPr>
        <w:t>Depois de contratado, o serviço poderá ser cancelado em até 2 dias antes da data agendada</w:t>
      </w:r>
    </w:p>
    <w:p w14:paraId="2719C465" w14:textId="016309EB" w:rsidR="00AB4FAA" w:rsidRPr="0012654C" w:rsidRDefault="00AB4FAA" w:rsidP="00AB4FAA">
      <w:pPr>
        <w:pStyle w:val="PargrafodaLista"/>
        <w:numPr>
          <w:ilvl w:val="0"/>
          <w:numId w:val="16"/>
        </w:numPr>
        <w:rPr>
          <w:sz w:val="20"/>
        </w:rPr>
      </w:pPr>
      <w:r w:rsidRPr="0012654C">
        <w:rPr>
          <w:sz w:val="20"/>
        </w:rPr>
        <w:t>Depois de concluído o serviço, deverá ser modificado o status em até 1 dia</w:t>
      </w:r>
    </w:p>
    <w:p w14:paraId="229026F1" w14:textId="77777777" w:rsidR="00AB4FAA" w:rsidRPr="0012654C" w:rsidRDefault="00AB4FAA" w:rsidP="00AB4FAA">
      <w:pPr>
        <w:rPr>
          <w:sz w:val="20"/>
          <w:szCs w:val="20"/>
          <w:u w:val="single"/>
        </w:rPr>
      </w:pPr>
      <w:r w:rsidRPr="0012654C">
        <w:rPr>
          <w:sz w:val="20"/>
          <w:szCs w:val="20"/>
          <w:u w:val="single"/>
        </w:rPr>
        <w:t>PlatSer</w:t>
      </w:r>
    </w:p>
    <w:p w14:paraId="0F32B3A3" w14:textId="0069168D" w:rsidR="00AB4FAA" w:rsidRPr="0012654C" w:rsidRDefault="00AB4FAA" w:rsidP="0012654C">
      <w:pPr>
        <w:pStyle w:val="PargrafodaLista"/>
        <w:numPr>
          <w:ilvl w:val="0"/>
          <w:numId w:val="17"/>
        </w:numPr>
        <w:rPr>
          <w:sz w:val="20"/>
        </w:rPr>
      </w:pPr>
      <w:r w:rsidRPr="0012654C">
        <w:rPr>
          <w:sz w:val="20"/>
        </w:rPr>
        <w:t>Necessário login para acessar a plataforma para administração</w:t>
      </w:r>
    </w:p>
    <w:p w14:paraId="27221DA7" w14:textId="3A08D5E6" w:rsidR="00AB4FAA" w:rsidRPr="0012654C" w:rsidRDefault="00AB4FAA" w:rsidP="0012654C">
      <w:pPr>
        <w:pStyle w:val="PargrafodaLista"/>
        <w:numPr>
          <w:ilvl w:val="0"/>
          <w:numId w:val="17"/>
        </w:numPr>
        <w:rPr>
          <w:sz w:val="20"/>
        </w:rPr>
      </w:pPr>
      <w:r w:rsidRPr="0012654C">
        <w:rPr>
          <w:sz w:val="20"/>
        </w:rPr>
        <w:t>Após a contratação do serviço e pagamento, envio de emails automáticos</w:t>
      </w:r>
    </w:p>
    <w:p w14:paraId="11598E40" w14:textId="18325D0F" w:rsidR="00201098" w:rsidRPr="0012654C" w:rsidRDefault="00AB4FAA" w:rsidP="0012654C">
      <w:pPr>
        <w:pStyle w:val="PargrafodaLista"/>
        <w:numPr>
          <w:ilvl w:val="0"/>
          <w:numId w:val="17"/>
        </w:numPr>
        <w:rPr>
          <w:sz w:val="20"/>
        </w:rPr>
      </w:pPr>
      <w:r w:rsidRPr="0012654C">
        <w:rPr>
          <w:sz w:val="20"/>
        </w:rPr>
        <w:t>Recuperação de senha</w:t>
      </w:r>
    </w:p>
    <w:p w14:paraId="22733558" w14:textId="32CE7CAB" w:rsidR="002D24B9" w:rsidRDefault="002D24B9" w:rsidP="0027701C">
      <w:pPr>
        <w:rPr>
          <w:sz w:val="20"/>
          <w:szCs w:val="20"/>
        </w:rPr>
      </w:pPr>
    </w:p>
    <w:p w14:paraId="6846C182" w14:textId="433C1B28" w:rsidR="00105F78" w:rsidRDefault="00105F78" w:rsidP="00105F78">
      <w:pPr>
        <w:pStyle w:val="Ttulo1"/>
        <w:keepNext/>
      </w:pPr>
      <w:bookmarkStart w:id="8" w:name="_Toc48034028"/>
      <w:r>
        <w:t>Interface para usuário</w:t>
      </w:r>
      <w:bookmarkEnd w:id="8"/>
    </w:p>
    <w:p w14:paraId="36918609" w14:textId="07CFDFEA" w:rsidR="00105F78" w:rsidRDefault="00105F78" w:rsidP="0027701C">
      <w:pPr>
        <w:rPr>
          <w:sz w:val="20"/>
          <w:szCs w:val="20"/>
        </w:rPr>
      </w:pPr>
    </w:p>
    <w:p w14:paraId="4CCDC2EA" w14:textId="26132DCF" w:rsidR="00105F78" w:rsidRDefault="00BE71FE" w:rsidP="0027701C">
      <w:pPr>
        <w:rPr>
          <w:sz w:val="20"/>
          <w:szCs w:val="20"/>
        </w:rPr>
      </w:pPr>
      <w:r>
        <w:rPr>
          <w:sz w:val="20"/>
          <w:szCs w:val="20"/>
        </w:rPr>
        <w:t>Principal – Tela01</w:t>
      </w:r>
    </w:p>
    <w:p w14:paraId="7D93B1A6" w14:textId="48D12575" w:rsidR="00BE71FE" w:rsidRDefault="00BE71FE" w:rsidP="0027701C">
      <w:pPr>
        <w:rPr>
          <w:sz w:val="20"/>
          <w:szCs w:val="20"/>
        </w:rPr>
      </w:pPr>
      <w:r>
        <w:rPr>
          <w:noProof/>
          <w:lang w:val="pt-BR" w:eastAsia="pt-BR"/>
        </w:rPr>
        <w:drawing>
          <wp:inline distT="0" distB="0" distL="0" distR="0" wp14:anchorId="1A96C961" wp14:editId="4A3DBE94">
            <wp:extent cx="5103628" cy="2368180"/>
            <wp:effectExtent l="0" t="0" r="190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2400" cy="23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7183" w14:textId="213573EF" w:rsidR="00BE71FE" w:rsidRDefault="00BE71FE" w:rsidP="0027701C">
      <w:pPr>
        <w:rPr>
          <w:sz w:val="20"/>
          <w:szCs w:val="20"/>
        </w:rPr>
      </w:pPr>
      <w:r>
        <w:rPr>
          <w:sz w:val="20"/>
          <w:szCs w:val="20"/>
        </w:rPr>
        <w:t>Cadastro Consumidores – Tela 02</w:t>
      </w:r>
    </w:p>
    <w:p w14:paraId="05D0400A" w14:textId="2F35F294" w:rsidR="00BE71FE" w:rsidRDefault="00BE71FE" w:rsidP="0027701C">
      <w:pPr>
        <w:rPr>
          <w:sz w:val="20"/>
          <w:szCs w:val="20"/>
        </w:rPr>
      </w:pPr>
      <w:r>
        <w:rPr>
          <w:noProof/>
          <w:lang w:val="pt-BR" w:eastAsia="pt-BR"/>
        </w:rPr>
        <w:lastRenderedPageBreak/>
        <w:drawing>
          <wp:inline distT="0" distB="0" distL="0" distR="0" wp14:anchorId="43A7E863" wp14:editId="483E70DB">
            <wp:extent cx="5103628" cy="2357367"/>
            <wp:effectExtent l="0" t="0" r="1905" b="508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2400" cy="2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15C6" w14:textId="77777777" w:rsidR="00BE71FE" w:rsidRDefault="00BE71FE" w:rsidP="0027701C">
      <w:pPr>
        <w:rPr>
          <w:sz w:val="20"/>
          <w:szCs w:val="20"/>
        </w:rPr>
      </w:pPr>
    </w:p>
    <w:p w14:paraId="4CE116E2" w14:textId="63544B5C" w:rsidR="00BE71FE" w:rsidRDefault="00BE71FE" w:rsidP="0027701C">
      <w:pPr>
        <w:rPr>
          <w:sz w:val="20"/>
          <w:szCs w:val="20"/>
        </w:rPr>
      </w:pPr>
      <w:r>
        <w:rPr>
          <w:sz w:val="20"/>
          <w:szCs w:val="20"/>
        </w:rPr>
        <w:t>Cadastro Fornecedores – Tela 03</w:t>
      </w:r>
    </w:p>
    <w:p w14:paraId="494B2842" w14:textId="3128DC36" w:rsidR="00BE71FE" w:rsidRDefault="00BE71FE" w:rsidP="0027701C">
      <w:pPr>
        <w:rPr>
          <w:sz w:val="20"/>
          <w:szCs w:val="20"/>
        </w:rPr>
      </w:pPr>
      <w:r>
        <w:rPr>
          <w:noProof/>
          <w:lang w:val="pt-BR" w:eastAsia="pt-BR"/>
        </w:rPr>
        <w:drawing>
          <wp:inline distT="0" distB="0" distL="0" distR="0" wp14:anchorId="0794C149" wp14:editId="70C7D3CD">
            <wp:extent cx="5400040" cy="2480059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47D9" w14:textId="77777777" w:rsidR="00BE71FE" w:rsidRDefault="00BE71FE" w:rsidP="0027701C">
      <w:pPr>
        <w:rPr>
          <w:sz w:val="20"/>
          <w:szCs w:val="20"/>
        </w:rPr>
      </w:pPr>
    </w:p>
    <w:p w14:paraId="28984F4A" w14:textId="73BB9085" w:rsidR="00BE71FE" w:rsidRDefault="00BE71FE" w:rsidP="0027701C">
      <w:pPr>
        <w:rPr>
          <w:sz w:val="20"/>
          <w:szCs w:val="20"/>
        </w:rPr>
      </w:pPr>
      <w:r>
        <w:rPr>
          <w:sz w:val="20"/>
          <w:szCs w:val="20"/>
        </w:rPr>
        <w:t>Consulta Serviços – Tela 04</w:t>
      </w:r>
    </w:p>
    <w:p w14:paraId="7D53A430" w14:textId="65C06C5C" w:rsidR="00ED302B" w:rsidRDefault="00BE71FE" w:rsidP="0027701C">
      <w:pPr>
        <w:rPr>
          <w:sz w:val="20"/>
          <w:szCs w:val="20"/>
        </w:rPr>
      </w:pPr>
      <w:r>
        <w:rPr>
          <w:noProof/>
          <w:lang w:val="pt-BR" w:eastAsia="pt-BR"/>
        </w:rPr>
        <w:drawing>
          <wp:inline distT="0" distB="0" distL="0" distR="0" wp14:anchorId="1EDA3EB1" wp14:editId="35A3D342">
            <wp:extent cx="5400040" cy="2468450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60FB" w14:textId="749F79B6" w:rsidR="00ED302B" w:rsidRDefault="00ED302B" w:rsidP="0027701C">
      <w:pPr>
        <w:rPr>
          <w:sz w:val="20"/>
          <w:szCs w:val="20"/>
        </w:rPr>
      </w:pPr>
    </w:p>
    <w:p w14:paraId="250D3720" w14:textId="070891C8" w:rsidR="00ED302B" w:rsidRDefault="00ED302B" w:rsidP="0027701C">
      <w:pPr>
        <w:rPr>
          <w:sz w:val="20"/>
          <w:szCs w:val="20"/>
        </w:rPr>
      </w:pPr>
    </w:p>
    <w:p w14:paraId="1D5E934D" w14:textId="07863F13" w:rsidR="002D24B9" w:rsidRDefault="002D24B9" w:rsidP="002D24B9">
      <w:pPr>
        <w:pStyle w:val="Ttulo1"/>
        <w:keepNext/>
      </w:pPr>
      <w:bookmarkStart w:id="9" w:name="_Toc48034029"/>
      <w:r>
        <w:lastRenderedPageBreak/>
        <w:t>Modelo de dados</w:t>
      </w:r>
      <w:bookmarkEnd w:id="9"/>
    </w:p>
    <w:p w14:paraId="56C8B4F2" w14:textId="2CA90B62" w:rsidR="001A7158" w:rsidRDefault="00A211F3" w:rsidP="00140A66">
      <w:pPr>
        <w:pStyle w:val="Ttulo2"/>
      </w:pPr>
      <w:bookmarkStart w:id="10" w:name="_Toc48034030"/>
      <w:r>
        <w:t>Visão Geral</w:t>
      </w:r>
      <w:bookmarkEnd w:id="10"/>
    </w:p>
    <w:p w14:paraId="6CD28281" w14:textId="77777777" w:rsidR="001A7158" w:rsidRDefault="001A7158">
      <w:pPr>
        <w:keepNext/>
      </w:pPr>
    </w:p>
    <w:p w14:paraId="62E5707E" w14:textId="77777777" w:rsidR="001A7158" w:rsidRDefault="00A211F3" w:rsidP="00BD079E">
      <w:pPr>
        <w:ind w:left="360"/>
        <w:jc w:val="center"/>
      </w:pPr>
      <w:r>
        <w:rPr>
          <w:noProof/>
          <w:lang w:val="pt-BR" w:eastAsia="pt-BR"/>
        </w:rPr>
        <w:drawing>
          <wp:inline distT="0" distB="0" distL="0" distR="0" wp14:anchorId="36FF1941" wp14:editId="7378B451">
            <wp:extent cx="6188710" cy="3661507"/>
            <wp:effectExtent l="1905" t="19050" r="2667" b="2603"/>
            <wp:docPr id="1" name="Page0" title="Page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.Emf"/>
                    <pic:cNvPicPr/>
                  </pic:nvPicPr>
                  <pic:blipFill>
                    <a:blip r:embed="rId19" cstate="print">
                      <a:extLst>
                        <a:ext uri="09aad0fd-fde7-49e2-9e65-0ad3f8ade3cc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6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85B1" w14:textId="5A5B6386" w:rsidR="001A7158" w:rsidRDefault="001A7158"/>
    <w:p w14:paraId="492A8AB4" w14:textId="5AA297D5" w:rsidR="001A7158" w:rsidRDefault="00A211F3" w:rsidP="00140A66">
      <w:pPr>
        <w:pStyle w:val="Ttulo2"/>
      </w:pPr>
      <w:bookmarkStart w:id="11" w:name="Page-1_Detailed"/>
      <w:bookmarkStart w:id="12" w:name="_Toc48034031"/>
      <w:bookmarkEnd w:id="11"/>
      <w:r>
        <w:t>Modo de Exibição Detalhado</w:t>
      </w:r>
      <w:bookmarkEnd w:id="12"/>
    </w:p>
    <w:p w14:paraId="0017E619" w14:textId="77777777" w:rsidR="001A7158" w:rsidRDefault="00A211F3" w:rsidP="00140A66">
      <w:pPr>
        <w:pStyle w:val="Ttulo3"/>
      </w:pPr>
      <w:bookmarkStart w:id="13" w:name="Page0/17"/>
      <w:bookmarkStart w:id="14" w:name="_Toc48034032"/>
      <w:bookmarkEnd w:id="13"/>
      <w:r>
        <w:t>Entity</w:t>
      </w:r>
      <w:bookmarkEnd w:id="14"/>
    </w:p>
    <w:p w14:paraId="33261949" w14:textId="77777777" w:rsidR="001A7158" w:rsidRDefault="00A211F3">
      <w:pPr>
        <w:ind w:left="360"/>
      </w:pPr>
      <w:r>
        <w:rPr>
          <w:noProof/>
          <w:lang w:val="pt-BR" w:eastAsia="pt-BR"/>
        </w:rPr>
        <w:drawing>
          <wp:inline distT="0" distB="0" distL="0" distR="0" wp14:anchorId="78AA823B" wp14:editId="4BFAE6E3">
            <wp:extent cx="5486400" cy="1944271"/>
            <wp:effectExtent l="0" t="0" r="0" b="0"/>
            <wp:docPr id="3" name="Page0_17" title="Entida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17.Emf"/>
                    <pic:cNvPicPr/>
                  </pic:nvPicPr>
                  <pic:blipFill>
                    <a:blip r:embed="rId20" cstate="print">
                      <a:extLst>
                        <a:ext uri="247ab85b-8bf6-4852-9350-4a1f1697d15c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395" cy="194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E26E" w14:textId="77777777" w:rsidR="001A7158" w:rsidRDefault="001A7158"/>
    <w:tbl>
      <w:tblPr>
        <w:tblStyle w:val="Tabelacomgrade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1897"/>
        <w:gridCol w:w="1016"/>
      </w:tblGrid>
      <w:tr w:rsidR="001A7158" w14:paraId="4D14EAC0" w14:textId="77777777">
        <w:tc>
          <w:tcPr>
            <w:tcW w:w="0" w:type="auto"/>
            <w:vAlign w:val="center"/>
          </w:tcPr>
          <w:p w14:paraId="6B8F78CA" w14:textId="77777777" w:rsidR="001A7158" w:rsidRDefault="00A211F3">
            <w:r>
              <w:t>Etapas Conectadas</w:t>
            </w:r>
          </w:p>
        </w:tc>
        <w:tc>
          <w:tcPr>
            <w:tcW w:w="0" w:type="auto"/>
            <w:vAlign w:val="center"/>
          </w:tcPr>
          <w:p w14:paraId="7A19CD9F" w14:textId="77777777" w:rsidR="001A7158" w:rsidRDefault="00664D6F">
            <w:hyperlink w:anchor="Page0/20" w:history="1">
              <w:r w:rsidR="00A211F3">
                <w:rPr>
                  <w:rStyle w:val="Hyperlink"/>
                  <w:color w:val="0563C1" w:themeColor="hyperlink"/>
                </w:rPr>
                <w:t>Entity.20</w:t>
              </w:r>
            </w:hyperlink>
          </w:p>
          <w:p w14:paraId="4AF250DC" w14:textId="77777777" w:rsidR="001A7158" w:rsidRDefault="00664D6F">
            <w:hyperlink w:anchor="Page0/41" w:history="1">
              <w:r w:rsidR="00A211F3">
                <w:rPr>
                  <w:rStyle w:val="Hyperlink"/>
                  <w:color w:val="0563C1" w:themeColor="hyperlink"/>
                </w:rPr>
                <w:t>Entity.41</w:t>
              </w:r>
            </w:hyperlink>
          </w:p>
        </w:tc>
      </w:tr>
    </w:tbl>
    <w:p w14:paraId="367EB7FE" w14:textId="77777777" w:rsidR="001A7158" w:rsidRDefault="001A7158"/>
    <w:p w14:paraId="366568DC" w14:textId="77777777" w:rsidR="001A7158" w:rsidRDefault="00A211F3" w:rsidP="00140A66">
      <w:pPr>
        <w:pStyle w:val="Ttulo3"/>
      </w:pPr>
      <w:bookmarkStart w:id="15" w:name="Page0/20"/>
      <w:bookmarkStart w:id="16" w:name="_Toc48034033"/>
      <w:bookmarkEnd w:id="15"/>
      <w:r>
        <w:lastRenderedPageBreak/>
        <w:t>Entity.20</w:t>
      </w:r>
      <w:bookmarkEnd w:id="16"/>
    </w:p>
    <w:p w14:paraId="727B082C" w14:textId="77777777" w:rsidR="001A7158" w:rsidRDefault="00A211F3">
      <w:pPr>
        <w:ind w:left="360"/>
      </w:pPr>
      <w:r>
        <w:rPr>
          <w:noProof/>
          <w:lang w:val="pt-BR" w:eastAsia="pt-BR"/>
        </w:rPr>
        <w:drawing>
          <wp:inline distT="0" distB="0" distL="0" distR="0" wp14:anchorId="4C2EFF1A" wp14:editId="41FD64E8">
            <wp:extent cx="3628390" cy="1205517"/>
            <wp:effectExtent l="1905" t="19050" r="2667" b="2603"/>
            <wp:docPr id="4" name="Page0_20" title="Entida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20.Emf"/>
                    <pic:cNvPicPr/>
                  </pic:nvPicPr>
                  <pic:blipFill>
                    <a:blip r:embed="rId21" cstate="print">
                      <a:extLst>
                        <a:ext uri="96e341ec-09b0-41aa-ba61-d3fcfec117d7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20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8760" w14:textId="77777777" w:rsidR="001A7158" w:rsidRDefault="001A7158"/>
    <w:tbl>
      <w:tblPr>
        <w:tblStyle w:val="Tabelacomgrade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1897"/>
        <w:gridCol w:w="737"/>
      </w:tblGrid>
      <w:tr w:rsidR="001A7158" w14:paraId="7D9599C3" w14:textId="77777777">
        <w:tc>
          <w:tcPr>
            <w:tcW w:w="0" w:type="auto"/>
            <w:vAlign w:val="center"/>
          </w:tcPr>
          <w:p w14:paraId="0A5776C6" w14:textId="77777777" w:rsidR="001A7158" w:rsidRDefault="00A211F3">
            <w:r>
              <w:t>Etapas Conectadas</w:t>
            </w:r>
          </w:p>
        </w:tc>
        <w:tc>
          <w:tcPr>
            <w:tcW w:w="0" w:type="auto"/>
            <w:vAlign w:val="center"/>
          </w:tcPr>
          <w:p w14:paraId="58743802" w14:textId="77777777" w:rsidR="001A7158" w:rsidRDefault="00664D6F">
            <w:hyperlink w:anchor="Page0/17" w:history="1">
              <w:r w:rsidR="00A211F3">
                <w:rPr>
                  <w:rStyle w:val="Hyperlink"/>
                  <w:color w:val="0563C1" w:themeColor="hyperlink"/>
                </w:rPr>
                <w:t>Entity</w:t>
              </w:r>
            </w:hyperlink>
          </w:p>
        </w:tc>
      </w:tr>
    </w:tbl>
    <w:p w14:paraId="6F38C366" w14:textId="77777777" w:rsidR="001A7158" w:rsidRDefault="001A7158"/>
    <w:p w14:paraId="6FAD201B" w14:textId="77777777" w:rsidR="001A7158" w:rsidRDefault="00A211F3" w:rsidP="00140A66">
      <w:pPr>
        <w:pStyle w:val="Ttulo3"/>
      </w:pPr>
      <w:bookmarkStart w:id="17" w:name="Page0/24"/>
      <w:bookmarkStart w:id="18" w:name="_Toc48034034"/>
      <w:bookmarkEnd w:id="17"/>
      <w:r>
        <w:t>Entity.24</w:t>
      </w:r>
      <w:bookmarkEnd w:id="18"/>
    </w:p>
    <w:p w14:paraId="5447A6DC" w14:textId="77777777" w:rsidR="001A7158" w:rsidRDefault="00A211F3">
      <w:pPr>
        <w:ind w:left="360"/>
      </w:pPr>
      <w:r>
        <w:rPr>
          <w:noProof/>
          <w:lang w:val="pt-BR" w:eastAsia="pt-BR"/>
        </w:rPr>
        <w:drawing>
          <wp:inline distT="0" distB="0" distL="0" distR="0" wp14:anchorId="3114F7AB" wp14:editId="611DC79E">
            <wp:extent cx="5176299" cy="2051721"/>
            <wp:effectExtent l="0" t="0" r="5715" b="5715"/>
            <wp:docPr id="5" name="Page0_24" title="Entida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24.Emf"/>
                    <pic:cNvPicPr/>
                  </pic:nvPicPr>
                  <pic:blipFill>
                    <a:blip r:embed="rId22" cstate="print">
                      <a:extLst>
                        <a:ext uri="dbe8cb98-bdaa-4b72-8ed3-573b9d937900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669" cy="204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163E" w14:textId="77777777" w:rsidR="001A7158" w:rsidRDefault="001A7158"/>
    <w:tbl>
      <w:tblPr>
        <w:tblStyle w:val="Tabelacomgrade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1897"/>
        <w:gridCol w:w="1016"/>
      </w:tblGrid>
      <w:tr w:rsidR="001A7158" w14:paraId="62D93EAC" w14:textId="77777777">
        <w:tc>
          <w:tcPr>
            <w:tcW w:w="0" w:type="auto"/>
            <w:vAlign w:val="center"/>
          </w:tcPr>
          <w:p w14:paraId="32373DF0" w14:textId="77777777" w:rsidR="001A7158" w:rsidRDefault="00A211F3">
            <w:r>
              <w:t>Etapas Conectadas</w:t>
            </w:r>
          </w:p>
        </w:tc>
        <w:tc>
          <w:tcPr>
            <w:tcW w:w="0" w:type="auto"/>
            <w:vAlign w:val="center"/>
          </w:tcPr>
          <w:p w14:paraId="0C4FEBDE" w14:textId="77777777" w:rsidR="001A7158" w:rsidRDefault="00664D6F">
            <w:hyperlink w:anchor="Page0/27" w:history="1">
              <w:r w:rsidR="00A211F3">
                <w:rPr>
                  <w:rStyle w:val="Hyperlink"/>
                  <w:color w:val="0563C1" w:themeColor="hyperlink"/>
                </w:rPr>
                <w:t>Entity.27</w:t>
              </w:r>
            </w:hyperlink>
          </w:p>
          <w:p w14:paraId="711868A8" w14:textId="77777777" w:rsidR="001A7158" w:rsidRDefault="00664D6F">
            <w:hyperlink w:anchor="Page0/33" w:history="1">
              <w:r w:rsidR="00A211F3">
                <w:rPr>
                  <w:rStyle w:val="Hyperlink"/>
                  <w:color w:val="0563C1" w:themeColor="hyperlink"/>
                </w:rPr>
                <w:t>Entity.33</w:t>
              </w:r>
            </w:hyperlink>
          </w:p>
          <w:p w14:paraId="5073DA09" w14:textId="77777777" w:rsidR="001A7158" w:rsidRDefault="00664D6F">
            <w:hyperlink w:anchor="Page0/37" w:history="1">
              <w:r w:rsidR="00A211F3">
                <w:rPr>
                  <w:rStyle w:val="Hyperlink"/>
                  <w:color w:val="0563C1" w:themeColor="hyperlink"/>
                </w:rPr>
                <w:t>Entity.37</w:t>
              </w:r>
            </w:hyperlink>
          </w:p>
          <w:p w14:paraId="07805F6B" w14:textId="77777777" w:rsidR="001A7158" w:rsidRDefault="00664D6F">
            <w:hyperlink w:anchor="Page0/41" w:history="1">
              <w:r w:rsidR="00A211F3">
                <w:rPr>
                  <w:rStyle w:val="Hyperlink"/>
                  <w:color w:val="0563C1" w:themeColor="hyperlink"/>
                </w:rPr>
                <w:t>Entity.41</w:t>
              </w:r>
            </w:hyperlink>
          </w:p>
        </w:tc>
      </w:tr>
    </w:tbl>
    <w:p w14:paraId="43462C2B" w14:textId="77777777" w:rsidR="001A7158" w:rsidRDefault="001A7158"/>
    <w:p w14:paraId="761945BC" w14:textId="77777777" w:rsidR="001A7158" w:rsidRDefault="00A211F3" w:rsidP="00140A66">
      <w:pPr>
        <w:pStyle w:val="Ttulo3"/>
      </w:pPr>
      <w:bookmarkStart w:id="19" w:name="Page0/27"/>
      <w:bookmarkStart w:id="20" w:name="_Toc48034035"/>
      <w:bookmarkEnd w:id="19"/>
      <w:r>
        <w:t>Entity.27</w:t>
      </w:r>
      <w:bookmarkEnd w:id="20"/>
    </w:p>
    <w:p w14:paraId="7026431C" w14:textId="77777777" w:rsidR="001A7158" w:rsidRDefault="00A211F3">
      <w:pPr>
        <w:ind w:left="360"/>
      </w:pPr>
      <w:r>
        <w:rPr>
          <w:noProof/>
          <w:lang w:val="pt-BR" w:eastAsia="pt-BR"/>
        </w:rPr>
        <w:drawing>
          <wp:inline distT="0" distB="0" distL="0" distR="0" wp14:anchorId="7683261F" wp14:editId="6C4DFEFA">
            <wp:extent cx="4691270" cy="1581284"/>
            <wp:effectExtent l="0" t="0" r="0" b="0"/>
            <wp:docPr id="6" name="Page0_27" title="Entida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27.Emf"/>
                    <pic:cNvPicPr/>
                  </pic:nvPicPr>
                  <pic:blipFill>
                    <a:blip r:embed="rId23" cstate="print">
                      <a:extLst>
                        <a:ext uri="c496ab17-bf02-460a-9c8a-deeac5d9f3f6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355" cy="157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7C1E" w14:textId="77777777" w:rsidR="001A7158" w:rsidRDefault="001A7158"/>
    <w:tbl>
      <w:tblPr>
        <w:tblStyle w:val="Tabelacomgrade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1897"/>
        <w:gridCol w:w="1016"/>
      </w:tblGrid>
      <w:tr w:rsidR="001A7158" w14:paraId="3AF94A5E" w14:textId="77777777">
        <w:tc>
          <w:tcPr>
            <w:tcW w:w="0" w:type="auto"/>
            <w:vAlign w:val="center"/>
          </w:tcPr>
          <w:p w14:paraId="464B3096" w14:textId="77777777" w:rsidR="001A7158" w:rsidRDefault="00A211F3">
            <w:r>
              <w:lastRenderedPageBreak/>
              <w:t>Etapas Conectadas</w:t>
            </w:r>
          </w:p>
        </w:tc>
        <w:tc>
          <w:tcPr>
            <w:tcW w:w="0" w:type="auto"/>
            <w:vAlign w:val="center"/>
          </w:tcPr>
          <w:p w14:paraId="4D93D258" w14:textId="77777777" w:rsidR="001A7158" w:rsidRDefault="00664D6F">
            <w:hyperlink w:anchor="Page0/24" w:history="1">
              <w:r w:rsidR="00A211F3">
                <w:rPr>
                  <w:rStyle w:val="Hyperlink"/>
                  <w:color w:val="0563C1" w:themeColor="hyperlink"/>
                </w:rPr>
                <w:t>Entity.24</w:t>
              </w:r>
            </w:hyperlink>
          </w:p>
        </w:tc>
      </w:tr>
    </w:tbl>
    <w:p w14:paraId="08A6CE2B" w14:textId="77777777" w:rsidR="001A7158" w:rsidRDefault="001A7158"/>
    <w:p w14:paraId="02400F2F" w14:textId="77777777" w:rsidR="001A7158" w:rsidRDefault="00A211F3" w:rsidP="00140A66">
      <w:pPr>
        <w:pStyle w:val="Ttulo3"/>
      </w:pPr>
      <w:bookmarkStart w:id="21" w:name="Page0/33"/>
      <w:bookmarkStart w:id="22" w:name="_Toc48034036"/>
      <w:bookmarkEnd w:id="21"/>
      <w:r>
        <w:t>Entity.33</w:t>
      </w:r>
      <w:bookmarkEnd w:id="22"/>
    </w:p>
    <w:p w14:paraId="1CD00335" w14:textId="77777777" w:rsidR="001A7158" w:rsidRDefault="00A211F3">
      <w:pPr>
        <w:ind w:left="360"/>
      </w:pPr>
      <w:r>
        <w:rPr>
          <w:noProof/>
          <w:lang w:val="pt-BR" w:eastAsia="pt-BR"/>
        </w:rPr>
        <w:drawing>
          <wp:inline distT="0" distB="0" distL="0" distR="0" wp14:anchorId="45B6B476" wp14:editId="0D35F686">
            <wp:extent cx="3628390" cy="2215975"/>
            <wp:effectExtent l="1905" t="19050" r="2667" b="2603"/>
            <wp:docPr id="7" name="Page0_33" title="Entida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33.Emf"/>
                    <pic:cNvPicPr/>
                  </pic:nvPicPr>
                  <pic:blipFill>
                    <a:blip r:embed="rId24" cstate="print">
                      <a:extLst>
                        <a:ext uri="6129f6d0-e1dd-44a1-9d38-1e798c885d80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2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7B86E" w14:textId="77777777" w:rsidR="001A7158" w:rsidRDefault="001A7158"/>
    <w:tbl>
      <w:tblPr>
        <w:tblStyle w:val="Tabelacomgrade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1897"/>
        <w:gridCol w:w="1016"/>
      </w:tblGrid>
      <w:tr w:rsidR="001A7158" w14:paraId="39077EDC" w14:textId="77777777">
        <w:tc>
          <w:tcPr>
            <w:tcW w:w="0" w:type="auto"/>
            <w:vAlign w:val="center"/>
          </w:tcPr>
          <w:p w14:paraId="700B4C4B" w14:textId="77777777" w:rsidR="001A7158" w:rsidRDefault="00A211F3">
            <w:r>
              <w:t>Etapas Conectadas</w:t>
            </w:r>
          </w:p>
        </w:tc>
        <w:tc>
          <w:tcPr>
            <w:tcW w:w="0" w:type="auto"/>
            <w:vAlign w:val="center"/>
          </w:tcPr>
          <w:p w14:paraId="7C7ACEA8" w14:textId="77777777" w:rsidR="001A7158" w:rsidRDefault="00664D6F">
            <w:hyperlink w:anchor="Page0/24" w:history="1">
              <w:r w:rsidR="00A211F3">
                <w:rPr>
                  <w:rStyle w:val="Hyperlink"/>
                  <w:color w:val="0563C1" w:themeColor="hyperlink"/>
                </w:rPr>
                <w:t>Entity.24</w:t>
              </w:r>
            </w:hyperlink>
          </w:p>
          <w:p w14:paraId="0E56F527" w14:textId="77777777" w:rsidR="001A7158" w:rsidRDefault="00664D6F">
            <w:hyperlink w:anchor="Page0/41" w:history="1">
              <w:r w:rsidR="00A211F3">
                <w:rPr>
                  <w:rStyle w:val="Hyperlink"/>
                  <w:color w:val="0563C1" w:themeColor="hyperlink"/>
                </w:rPr>
                <w:t>Entity.41</w:t>
              </w:r>
            </w:hyperlink>
          </w:p>
        </w:tc>
      </w:tr>
    </w:tbl>
    <w:p w14:paraId="6F9A7F68" w14:textId="77777777" w:rsidR="001A7158" w:rsidRDefault="001A7158"/>
    <w:p w14:paraId="1516AF8C" w14:textId="77777777" w:rsidR="001A7158" w:rsidRDefault="00A211F3" w:rsidP="00140A66">
      <w:pPr>
        <w:pStyle w:val="Ttulo3"/>
      </w:pPr>
      <w:bookmarkStart w:id="23" w:name="Page0/37"/>
      <w:bookmarkStart w:id="24" w:name="_Toc48034037"/>
      <w:bookmarkEnd w:id="23"/>
      <w:r>
        <w:t>Entity.37</w:t>
      </w:r>
      <w:bookmarkEnd w:id="24"/>
    </w:p>
    <w:p w14:paraId="549C9861" w14:textId="77777777" w:rsidR="001A7158" w:rsidRDefault="00A211F3">
      <w:pPr>
        <w:ind w:left="360"/>
      </w:pPr>
      <w:r>
        <w:rPr>
          <w:noProof/>
          <w:lang w:val="pt-BR" w:eastAsia="pt-BR"/>
        </w:rPr>
        <w:drawing>
          <wp:inline distT="0" distB="0" distL="0" distR="0" wp14:anchorId="6A3F3C7B" wp14:editId="170037AB">
            <wp:extent cx="3139869" cy="2721292"/>
            <wp:effectExtent l="1905" t="19050" r="2667" b="2603"/>
            <wp:docPr id="8" name="Page0_37" title="Entida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37.Emf"/>
                    <pic:cNvPicPr/>
                  </pic:nvPicPr>
                  <pic:blipFill>
                    <a:blip r:embed="rId25" cstate="print">
                      <a:extLst>
                        <a:ext uri="e776a3a0-8ad5-41fd-ad01-9f7fa112bbdf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869" cy="272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A8DE" w14:textId="77777777" w:rsidR="001A7158" w:rsidRDefault="001A7158"/>
    <w:tbl>
      <w:tblPr>
        <w:tblStyle w:val="Tabelacomgrade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1897"/>
        <w:gridCol w:w="1016"/>
      </w:tblGrid>
      <w:tr w:rsidR="001A7158" w14:paraId="50738860" w14:textId="77777777">
        <w:tc>
          <w:tcPr>
            <w:tcW w:w="0" w:type="auto"/>
            <w:vAlign w:val="center"/>
          </w:tcPr>
          <w:p w14:paraId="79F10823" w14:textId="77777777" w:rsidR="001A7158" w:rsidRDefault="00A211F3">
            <w:r>
              <w:t>Etapas Conectadas</w:t>
            </w:r>
          </w:p>
        </w:tc>
        <w:tc>
          <w:tcPr>
            <w:tcW w:w="0" w:type="auto"/>
            <w:vAlign w:val="center"/>
          </w:tcPr>
          <w:p w14:paraId="2ED22F76" w14:textId="77777777" w:rsidR="001A7158" w:rsidRDefault="00664D6F">
            <w:hyperlink w:anchor="Page0/24" w:history="1">
              <w:r w:rsidR="00A211F3">
                <w:rPr>
                  <w:rStyle w:val="Hyperlink"/>
                  <w:color w:val="0563C1" w:themeColor="hyperlink"/>
                </w:rPr>
                <w:t>Entity.24</w:t>
              </w:r>
            </w:hyperlink>
          </w:p>
        </w:tc>
      </w:tr>
    </w:tbl>
    <w:p w14:paraId="7B43A1CA" w14:textId="77777777" w:rsidR="001A7158" w:rsidRDefault="001A7158"/>
    <w:p w14:paraId="6CA2B732" w14:textId="77777777" w:rsidR="001A7158" w:rsidRDefault="00A211F3" w:rsidP="00140A66">
      <w:pPr>
        <w:pStyle w:val="Ttulo3"/>
      </w:pPr>
      <w:bookmarkStart w:id="25" w:name="Page0/41"/>
      <w:bookmarkStart w:id="26" w:name="_Toc48034038"/>
      <w:bookmarkEnd w:id="25"/>
      <w:r>
        <w:lastRenderedPageBreak/>
        <w:t>Entity.41</w:t>
      </w:r>
      <w:bookmarkEnd w:id="26"/>
    </w:p>
    <w:p w14:paraId="6D661336" w14:textId="77777777" w:rsidR="001A7158" w:rsidRDefault="00A211F3">
      <w:pPr>
        <w:ind w:left="360"/>
      </w:pPr>
      <w:r>
        <w:rPr>
          <w:noProof/>
          <w:lang w:val="pt-BR" w:eastAsia="pt-BR"/>
        </w:rPr>
        <w:drawing>
          <wp:inline distT="0" distB="0" distL="0" distR="0" wp14:anchorId="7E644DB2" wp14:editId="1D9D705E">
            <wp:extent cx="4339087" cy="3910314"/>
            <wp:effectExtent l="0" t="0" r="4445" b="0"/>
            <wp:docPr id="10" name="Page0_41" title="Entida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41.Emf"/>
                    <pic:cNvPicPr/>
                  </pic:nvPicPr>
                  <pic:blipFill>
                    <a:blip r:embed="rId26" cstate="print">
                      <a:extLst>
                        <a:ext uri="577ec4bb-aec5-47be-9988-7e24b53ad580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677" cy="390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E378" w14:textId="77777777" w:rsidR="001A7158" w:rsidRDefault="001A7158"/>
    <w:tbl>
      <w:tblPr>
        <w:tblStyle w:val="Tabelacomgrade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1897"/>
        <w:gridCol w:w="1016"/>
      </w:tblGrid>
      <w:tr w:rsidR="001A7158" w14:paraId="328C1967" w14:textId="77777777">
        <w:tc>
          <w:tcPr>
            <w:tcW w:w="0" w:type="auto"/>
            <w:vAlign w:val="center"/>
          </w:tcPr>
          <w:p w14:paraId="7D525F50" w14:textId="77777777" w:rsidR="001A7158" w:rsidRDefault="00A211F3">
            <w:r>
              <w:t>Etapas Conectadas</w:t>
            </w:r>
          </w:p>
        </w:tc>
        <w:tc>
          <w:tcPr>
            <w:tcW w:w="0" w:type="auto"/>
            <w:vAlign w:val="center"/>
          </w:tcPr>
          <w:p w14:paraId="5C1F6F7B" w14:textId="77777777" w:rsidR="001A7158" w:rsidRDefault="00664D6F">
            <w:hyperlink w:anchor="Page0/17" w:history="1">
              <w:r w:rsidR="00A211F3">
                <w:rPr>
                  <w:rStyle w:val="Hyperlink"/>
                  <w:color w:val="0563C1" w:themeColor="hyperlink"/>
                </w:rPr>
                <w:t>Entity</w:t>
              </w:r>
            </w:hyperlink>
          </w:p>
          <w:p w14:paraId="3D049F6B" w14:textId="77777777" w:rsidR="001A7158" w:rsidRDefault="00664D6F">
            <w:hyperlink w:anchor="Page0/24" w:history="1">
              <w:r w:rsidR="00A211F3">
                <w:rPr>
                  <w:rStyle w:val="Hyperlink"/>
                  <w:color w:val="0563C1" w:themeColor="hyperlink"/>
                </w:rPr>
                <w:t>Entity.24</w:t>
              </w:r>
            </w:hyperlink>
          </w:p>
          <w:p w14:paraId="7564AEA0" w14:textId="77777777" w:rsidR="001A7158" w:rsidRDefault="00664D6F">
            <w:hyperlink w:anchor="Page0/33" w:history="1">
              <w:r w:rsidR="00A211F3">
                <w:rPr>
                  <w:rStyle w:val="Hyperlink"/>
                  <w:color w:val="0563C1" w:themeColor="hyperlink"/>
                </w:rPr>
                <w:t>Entity.33</w:t>
              </w:r>
            </w:hyperlink>
          </w:p>
        </w:tc>
      </w:tr>
    </w:tbl>
    <w:p w14:paraId="43B73FD6" w14:textId="77777777" w:rsidR="001A7158" w:rsidRDefault="001A7158"/>
    <w:sectPr w:rsidR="001A7158" w:rsidSect="00874673">
      <w:headerReference w:type="default" r:id="rId27"/>
      <w:footerReference w:type="default" r:id="rId28"/>
      <w:headerReference w:type="first" r:id="rId29"/>
      <w:footerReference w:type="first" r:id="rId30"/>
      <w:pgSz w:w="11906" w:h="16838" w:code="9"/>
      <w:pgMar w:top="1080" w:right="1080" w:bottom="1080" w:left="1080" w:header="567" w:footer="28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A0C233D" w14:textId="77777777" w:rsidR="00664D6F" w:rsidRDefault="00664D6F" w:rsidP="00BC0B89">
      <w:pPr>
        <w:spacing w:after="0"/>
      </w:pPr>
      <w:r>
        <w:separator/>
      </w:r>
    </w:p>
  </w:endnote>
  <w:endnote w:type="continuationSeparator" w:id="0">
    <w:p w14:paraId="2906163D" w14:textId="77777777" w:rsidR="00664D6F" w:rsidRDefault="00664D6F" w:rsidP="00BC0B89">
      <w:pPr>
        <w:spacing w:after="0"/>
      </w:pPr>
      <w:r>
        <w:continuationSeparator/>
      </w:r>
    </w:p>
  </w:endnote>
  <w:endnote w:type="continuationNotice" w:id="1">
    <w:p w14:paraId="510E9CD7" w14:textId="77777777" w:rsidR="00664D6F" w:rsidRDefault="00664D6F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-BoldItalic">
    <w:altName w:val="Calibri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26C345E" w14:textId="77777777" w:rsidR="00E516E8" w:rsidRDefault="008C1017">
    <w:pPr>
      <w:pStyle w:val="Rodap"/>
      <w:jc w:val="right"/>
    </w:pPr>
    <w:r>
      <w:rPr>
        <w:noProof/>
        <w:lang w:val="pt-BR" w:eastAsia="pt-BR"/>
      </w:rPr>
      <mc:AlternateContent>
        <mc:Choice Requires="wps">
          <w:drawing>
            <wp:anchor distT="45720" distB="45720" distL="114300" distR="114300" simplePos="0" relativeHeight="251658240" behindDoc="0" locked="0" layoutInCell="1" allowOverlap="1" wp14:anchorId="52E4F56A" wp14:editId="34A7D746">
              <wp:simplePos x="0" y="0"/>
              <wp:positionH relativeFrom="margin">
                <wp:align>left</wp:align>
              </wp:positionH>
              <wp:positionV relativeFrom="paragraph">
                <wp:posOffset>138826</wp:posOffset>
              </wp:positionV>
              <wp:extent cx="2242185" cy="1404620"/>
              <wp:effectExtent l="0" t="0" r="5715" b="0"/>
              <wp:wrapSquare wrapText="bothSides"/>
              <wp:docPr id="46" name="Caixa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42457" cy="1404620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olor w:val="808080" w:themeColor="background1" w:themeShade="80"/>
                              <w:sz w:val="20"/>
                              <w:szCs w:val="20"/>
                            </w:rPr>
                            <w:alias w:val="Título"/>
                            <w:tag w:val=""/>
                            <w:id w:val="1287618776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585E6784" w14:textId="3EE7718F" w:rsidR="00E516E8" w:rsidRPr="00E516E8" w:rsidRDefault="00AD6D87" w:rsidP="00E516E8">
                              <w:pPr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Projeto Integrador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aixa de Texto 2" o:spid="_x0000_s1026" type="#_x0000_t202" style="position:absolute;left:0;text-align:left;margin-left:0;margin-top:10.95pt;width:176.55pt;height:110.6pt;z-index:251658240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" fillcolor="white [3212]" stroked="f">
              <v:textbox style="mso-fit-shape-to-text:t">
                <w:txbxContent>
                  <w:sdt>
                    <w:sdtPr>
                      <w:rPr>
                        <w:color w:val="808080" w:themeColor="background1" w:themeShade="80"/>
                        <w:sz w:val="20"/>
                        <w:szCs w:val="20"/>
                      </w:rPr>
                      <w:alias w:val="Título"/>
                      <w:tag w:val=""/>
                      <w:id w:val="1287618776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585E6784" w14:textId="3EE7718F" w:rsidR="00E516E8" w:rsidRPr="00E516E8" w:rsidRDefault="00AD6D87" w:rsidP="00E516E8">
                        <w:pPr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</w:pPr>
                        <w:r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t>Projeto Integrador</w:t>
                        </w:r>
                      </w:p>
                    </w:sdtContent>
                  </w:sdt>
                </w:txbxContent>
              </v:textbox>
              <w10:wrap type="square" anchorx="margin"/>
            </v:shape>
          </w:pict>
        </mc:Fallback>
      </mc:AlternateContent>
    </w:r>
  </w:p>
  <w:p w14:paraId="2C21C0BC" w14:textId="77777777" w:rsidR="00E516E8" w:rsidRDefault="00664D6F">
    <w:pPr>
      <w:pStyle w:val="Rodap"/>
      <w:jc w:val="right"/>
    </w:pPr>
    <w:sdt>
      <w:sdtPr>
        <w:id w:val="126080107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E516E8">
          <w:rPr>
            <w:lang w:val="pt-BR" w:bidi="pt-BR"/>
          </w:rPr>
          <w:fldChar w:fldCharType="begin"/>
        </w:r>
        <w:r w:rsidR="00E516E8">
          <w:rPr>
            <w:lang w:val="pt-BR" w:bidi="pt-BR"/>
          </w:rPr>
          <w:instrText xml:space="preserve"> PAGE   \* MERGEFORMAT </w:instrText>
        </w:r>
        <w:r w:rsidR="00E516E8">
          <w:rPr>
            <w:lang w:val="pt-BR" w:bidi="pt-BR"/>
          </w:rPr>
          <w:fldChar w:fldCharType="separate"/>
        </w:r>
        <w:r w:rsidR="00FB7A33">
          <w:rPr>
            <w:noProof/>
            <w:lang w:val="pt-BR" w:bidi="pt-BR"/>
          </w:rPr>
          <w:t>6</w:t>
        </w:r>
        <w:r w:rsidR="00E516E8">
          <w:rPr>
            <w:noProof/>
            <w:lang w:val="pt-BR" w:bidi="pt-BR"/>
          </w:rPr>
          <w:fldChar w:fldCharType="end"/>
        </w:r>
      </w:sdtContent>
    </w:sdt>
  </w:p>
  <w:p w14:paraId="25EBA3D2" w14:textId="5532FF4F" w:rsidR="00E06A3D" w:rsidRDefault="00874673" w:rsidP="00874673">
    <w:pPr>
      <w:pStyle w:val="Rodap"/>
      <w:pBdr>
        <w:top w:val="single" w:sz="4" w:space="1" w:color="D9D9D9" w:themeColor="background1" w:themeShade="D9"/>
      </w:pBdr>
      <w:tabs>
        <w:tab w:val="clear" w:pos="4513"/>
        <w:tab w:val="clear" w:pos="9026"/>
      </w:tabs>
    </w:pPr>
    <w:r>
      <w:t>www.estacio.br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98BF4F3" w14:textId="0A98336A" w:rsidR="00874673" w:rsidRPr="00874673" w:rsidRDefault="00874673" w:rsidP="00874673">
    <w:pPr>
      <w:pStyle w:val="Rodap"/>
      <w:jc w:val="center"/>
      <w:rPr>
        <w:lang w:val="pt-BR"/>
      </w:rPr>
    </w:pPr>
    <w:r>
      <w:rPr>
        <w:lang w:val="pt-BR"/>
      </w:rPr>
      <w:t>www.estacio.br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41E2AD5" w14:textId="77777777" w:rsidR="00664D6F" w:rsidRDefault="00664D6F" w:rsidP="00BC0B89">
      <w:pPr>
        <w:spacing w:after="0"/>
      </w:pPr>
      <w:r>
        <w:separator/>
      </w:r>
    </w:p>
  </w:footnote>
  <w:footnote w:type="continuationSeparator" w:id="0">
    <w:p w14:paraId="48DFC324" w14:textId="77777777" w:rsidR="00664D6F" w:rsidRDefault="00664D6F" w:rsidP="00BC0B89">
      <w:pPr>
        <w:spacing w:after="0"/>
      </w:pPr>
      <w:r>
        <w:continuationSeparator/>
      </w:r>
    </w:p>
  </w:footnote>
  <w:footnote w:type="continuationNotice" w:id="1">
    <w:p w14:paraId="0EAB7E89" w14:textId="77777777" w:rsidR="00664D6F" w:rsidRDefault="00664D6F">
      <w:pPr>
        <w:spacing w:after="0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10FAE84" w14:textId="2879097B" w:rsidR="00904786" w:rsidRDefault="00904786" w:rsidP="00904786">
    <w:pPr>
      <w:pStyle w:val="Cabealho"/>
      <w:tabs>
        <w:tab w:val="clear" w:pos="9026"/>
        <w:tab w:val="right" w:pos="7938"/>
      </w:tabs>
      <w:ind w:firstLine="2124"/>
      <w:jc w:val="center"/>
      <w:rPr>
        <w:b/>
        <w:bCs/>
        <w:sz w:val="24"/>
        <w:szCs w:val="24"/>
      </w:rPr>
    </w:pPr>
    <w:r>
      <w:rPr>
        <w:noProof/>
        <w:lang w:val="pt-BR" w:eastAsia="pt-BR"/>
      </w:rPr>
      <w:drawing>
        <wp:anchor distT="0" distB="0" distL="114300" distR="114300" simplePos="0" relativeHeight="251661312" behindDoc="0" locked="0" layoutInCell="1" allowOverlap="1" wp14:anchorId="31A6E295" wp14:editId="6A4F45CB">
          <wp:simplePos x="0" y="0"/>
          <wp:positionH relativeFrom="column">
            <wp:posOffset>-383540</wp:posOffset>
          </wp:positionH>
          <wp:positionV relativeFrom="paragraph">
            <wp:posOffset>-213684</wp:posOffset>
          </wp:positionV>
          <wp:extent cx="1753882" cy="569343"/>
          <wp:effectExtent l="0" t="0" r="0" b="2540"/>
          <wp:wrapNone/>
          <wp:docPr id="20" name="Imagem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53882" cy="56934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F93E4D">
      <w:rPr>
        <w:b/>
        <w:bCs/>
        <w:sz w:val="24"/>
        <w:szCs w:val="24"/>
      </w:rPr>
      <w:t xml:space="preserve">Tecnologia em </w:t>
    </w:r>
    <w:r w:rsidRPr="00273BE9">
      <w:rPr>
        <w:b/>
        <w:bCs/>
        <w:sz w:val="24"/>
        <w:szCs w:val="24"/>
      </w:rPr>
      <w:t>Análise e Desenvolvimento de Sistemas</w:t>
    </w:r>
  </w:p>
  <w:p w14:paraId="3EC62048" w14:textId="77777777" w:rsidR="00874673" w:rsidRPr="00273BE9" w:rsidRDefault="00874673" w:rsidP="00904786">
    <w:pPr>
      <w:pStyle w:val="Cabealho"/>
      <w:tabs>
        <w:tab w:val="clear" w:pos="9026"/>
        <w:tab w:val="right" w:pos="7938"/>
      </w:tabs>
      <w:ind w:firstLine="2124"/>
      <w:jc w:val="center"/>
      <w:rPr>
        <w:b/>
        <w:bCs/>
        <w:sz w:val="24"/>
        <w:szCs w:val="24"/>
      </w:rPr>
    </w:pPr>
  </w:p>
  <w:p w14:paraId="3D99CF0C" w14:textId="77777777" w:rsidR="00904786" w:rsidRDefault="00904786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71AD3D4" w14:textId="7F4BA0FF" w:rsidR="00273BE9" w:rsidRPr="00303BF7" w:rsidRDefault="00AC182B" w:rsidP="00273BE9">
    <w:pPr>
      <w:pStyle w:val="Cabealho"/>
      <w:tabs>
        <w:tab w:val="clear" w:pos="9026"/>
        <w:tab w:val="right" w:pos="7938"/>
      </w:tabs>
      <w:ind w:firstLine="2124"/>
      <w:jc w:val="center"/>
      <w:rPr>
        <w:b/>
        <w:bCs/>
        <w:sz w:val="24"/>
        <w:szCs w:val="24"/>
      </w:rPr>
    </w:pPr>
    <w:r w:rsidRPr="00303BF7">
      <w:rPr>
        <w:noProof/>
        <w:sz w:val="24"/>
        <w:szCs w:val="24"/>
        <w:lang w:val="pt-BR" w:eastAsia="pt-BR"/>
      </w:rPr>
      <w:drawing>
        <wp:anchor distT="0" distB="0" distL="114300" distR="114300" simplePos="0" relativeHeight="251659264" behindDoc="0" locked="0" layoutInCell="1" allowOverlap="1" wp14:anchorId="6DB1B7A8" wp14:editId="13A6B99C">
          <wp:simplePos x="0" y="0"/>
          <wp:positionH relativeFrom="column">
            <wp:posOffset>-452755</wp:posOffset>
          </wp:positionH>
          <wp:positionV relativeFrom="paragraph">
            <wp:posOffset>-8890</wp:posOffset>
          </wp:positionV>
          <wp:extent cx="1753870" cy="568960"/>
          <wp:effectExtent l="0" t="0" r="0" b="2540"/>
          <wp:wrapNone/>
          <wp:docPr id="13" name="Imagem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53870" cy="5689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F93E4D" w:rsidRPr="00303BF7">
      <w:rPr>
        <w:b/>
        <w:bCs/>
        <w:sz w:val="24"/>
        <w:szCs w:val="24"/>
      </w:rPr>
      <w:t xml:space="preserve">Tecnologia em </w:t>
    </w:r>
    <w:r w:rsidR="00273BE9" w:rsidRPr="00303BF7">
      <w:rPr>
        <w:b/>
        <w:bCs/>
        <w:sz w:val="24"/>
        <w:szCs w:val="24"/>
      </w:rPr>
      <w:t>Análise e Desenvolvimento de Sistemas</w:t>
    </w:r>
  </w:p>
  <w:p w14:paraId="12665B77" w14:textId="77777777" w:rsidR="00874673" w:rsidRPr="00273BE9" w:rsidRDefault="00874673" w:rsidP="00273BE9">
    <w:pPr>
      <w:pStyle w:val="Cabealho"/>
      <w:tabs>
        <w:tab w:val="clear" w:pos="9026"/>
        <w:tab w:val="right" w:pos="7938"/>
      </w:tabs>
      <w:ind w:firstLine="2124"/>
      <w:jc w:val="center"/>
      <w:rPr>
        <w:b/>
        <w:bCs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3B4774"/>
    <w:multiLevelType w:val="hybridMultilevel"/>
    <w:tmpl w:val="D4B4BB3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1F189C"/>
    <w:multiLevelType w:val="hybridMultilevel"/>
    <w:tmpl w:val="942838B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4B924FB"/>
    <w:multiLevelType w:val="hybridMultilevel"/>
    <w:tmpl w:val="E0F4B0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59A7063"/>
    <w:multiLevelType w:val="hybridMultilevel"/>
    <w:tmpl w:val="9DD2EE9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7250BCA"/>
    <w:multiLevelType w:val="hybridMultilevel"/>
    <w:tmpl w:val="7F509630"/>
    <w:lvl w:ilvl="0" w:tplc="040C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D3362A8"/>
    <w:multiLevelType w:val="hybridMultilevel"/>
    <w:tmpl w:val="CFA0CF32"/>
    <w:lvl w:ilvl="0" w:tplc="040C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1DD70316"/>
    <w:multiLevelType w:val="hybridMultilevel"/>
    <w:tmpl w:val="451A625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252B2A3C"/>
    <w:multiLevelType w:val="hybridMultilevel"/>
    <w:tmpl w:val="4F8C2D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A0E271A"/>
    <w:multiLevelType w:val="hybridMultilevel"/>
    <w:tmpl w:val="A4889F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3D779C0"/>
    <w:multiLevelType w:val="hybridMultilevel"/>
    <w:tmpl w:val="3A043C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6050364"/>
    <w:multiLevelType w:val="multilevel"/>
    <w:tmpl w:val="7570AE3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Ttulo2"/>
      <w:lvlText w:val="%1.%2"/>
      <w:lvlJc w:val="left"/>
      <w:pPr>
        <w:ind w:left="720" w:hanging="720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1">
    <w:nsid w:val="47EF7236"/>
    <w:multiLevelType w:val="hybridMultilevel"/>
    <w:tmpl w:val="28E8B70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F745300"/>
    <w:multiLevelType w:val="hybridMultilevel"/>
    <w:tmpl w:val="1A6C1FC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A924E19"/>
    <w:multiLevelType w:val="hybridMultilevel"/>
    <w:tmpl w:val="B406CE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B662999"/>
    <w:multiLevelType w:val="hybridMultilevel"/>
    <w:tmpl w:val="17FC5D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A0F1AAF"/>
    <w:multiLevelType w:val="hybridMultilevel"/>
    <w:tmpl w:val="E9E472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2FB497B"/>
    <w:multiLevelType w:val="hybridMultilevel"/>
    <w:tmpl w:val="56D6E5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5"/>
  </w:num>
  <w:num w:numId="3">
    <w:abstractNumId w:val="4"/>
  </w:num>
  <w:num w:numId="4">
    <w:abstractNumId w:val="11"/>
  </w:num>
  <w:num w:numId="5">
    <w:abstractNumId w:val="6"/>
  </w:num>
  <w:num w:numId="6">
    <w:abstractNumId w:val="8"/>
  </w:num>
  <w:num w:numId="7">
    <w:abstractNumId w:val="2"/>
  </w:num>
  <w:num w:numId="8">
    <w:abstractNumId w:val="10"/>
  </w:num>
  <w:num w:numId="9">
    <w:abstractNumId w:val="14"/>
  </w:num>
  <w:num w:numId="10">
    <w:abstractNumId w:val="9"/>
  </w:num>
  <w:num w:numId="11">
    <w:abstractNumId w:val="16"/>
  </w:num>
  <w:num w:numId="12">
    <w:abstractNumId w:val="15"/>
  </w:num>
  <w:num w:numId="13">
    <w:abstractNumId w:val="3"/>
  </w:num>
  <w:num w:numId="14">
    <w:abstractNumId w:val="12"/>
  </w:num>
  <w:num w:numId="15">
    <w:abstractNumId w:val="7"/>
  </w:num>
  <w:num w:numId="16">
    <w:abstractNumId w:val="0"/>
  </w:num>
  <w:num w:numId="17">
    <w:abstractNumId w:val="13"/>
  </w:num>
  <w:num w:numId="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jQ2NDc1NzQ0MLUwNTVR0lEKTi0uzszPAykwrAUA5PQaCiwAAAA="/>
  </w:docVars>
  <w:rsids>
    <w:rsidRoot w:val="00BE1040"/>
    <w:rsid w:val="00010924"/>
    <w:rsid w:val="00011B5B"/>
    <w:rsid w:val="000168D7"/>
    <w:rsid w:val="000338A1"/>
    <w:rsid w:val="00051DA3"/>
    <w:rsid w:val="00067ED7"/>
    <w:rsid w:val="00080F36"/>
    <w:rsid w:val="00093D8C"/>
    <w:rsid w:val="000A333B"/>
    <w:rsid w:val="000B05F8"/>
    <w:rsid w:val="000B2478"/>
    <w:rsid w:val="000C2F1F"/>
    <w:rsid w:val="000C4869"/>
    <w:rsid w:val="000F385E"/>
    <w:rsid w:val="0010443F"/>
    <w:rsid w:val="00105F78"/>
    <w:rsid w:val="0012654C"/>
    <w:rsid w:val="00140A66"/>
    <w:rsid w:val="00167A1C"/>
    <w:rsid w:val="00170E5E"/>
    <w:rsid w:val="00182D39"/>
    <w:rsid w:val="0018592A"/>
    <w:rsid w:val="00186A9B"/>
    <w:rsid w:val="0019778E"/>
    <w:rsid w:val="001A070D"/>
    <w:rsid w:val="001A292F"/>
    <w:rsid w:val="001A7158"/>
    <w:rsid w:val="001C38BD"/>
    <w:rsid w:val="001D02A4"/>
    <w:rsid w:val="001D1A7F"/>
    <w:rsid w:val="001D4887"/>
    <w:rsid w:val="00201098"/>
    <w:rsid w:val="00204886"/>
    <w:rsid w:val="00211AF0"/>
    <w:rsid w:val="0022372C"/>
    <w:rsid w:val="00241399"/>
    <w:rsid w:val="0026049A"/>
    <w:rsid w:val="002609E3"/>
    <w:rsid w:val="002652F1"/>
    <w:rsid w:val="00271957"/>
    <w:rsid w:val="00273BE9"/>
    <w:rsid w:val="0027701C"/>
    <w:rsid w:val="0028783F"/>
    <w:rsid w:val="00291F47"/>
    <w:rsid w:val="002B26FC"/>
    <w:rsid w:val="002B6683"/>
    <w:rsid w:val="002C49D1"/>
    <w:rsid w:val="002D24B9"/>
    <w:rsid w:val="002E09A5"/>
    <w:rsid w:val="002E2365"/>
    <w:rsid w:val="002E5BB0"/>
    <w:rsid w:val="002E6C39"/>
    <w:rsid w:val="002F18BF"/>
    <w:rsid w:val="002F3687"/>
    <w:rsid w:val="0030201E"/>
    <w:rsid w:val="00303BF7"/>
    <w:rsid w:val="00312A42"/>
    <w:rsid w:val="00312A6F"/>
    <w:rsid w:val="00312E35"/>
    <w:rsid w:val="0032276D"/>
    <w:rsid w:val="00345A62"/>
    <w:rsid w:val="00346850"/>
    <w:rsid w:val="00360E00"/>
    <w:rsid w:val="003715E4"/>
    <w:rsid w:val="00391A9D"/>
    <w:rsid w:val="003971A0"/>
    <w:rsid w:val="003B0EE9"/>
    <w:rsid w:val="003B4B56"/>
    <w:rsid w:val="003C592C"/>
    <w:rsid w:val="003D4242"/>
    <w:rsid w:val="003D42FD"/>
    <w:rsid w:val="003D714A"/>
    <w:rsid w:val="003E35EF"/>
    <w:rsid w:val="00410D66"/>
    <w:rsid w:val="0043728D"/>
    <w:rsid w:val="00456E1D"/>
    <w:rsid w:val="00457C31"/>
    <w:rsid w:val="00460A6D"/>
    <w:rsid w:val="00466A75"/>
    <w:rsid w:val="00473AA6"/>
    <w:rsid w:val="0048362D"/>
    <w:rsid w:val="004A1593"/>
    <w:rsid w:val="004C255D"/>
    <w:rsid w:val="004C516F"/>
    <w:rsid w:val="004D4C96"/>
    <w:rsid w:val="004F1107"/>
    <w:rsid w:val="00500979"/>
    <w:rsid w:val="00501097"/>
    <w:rsid w:val="005153DC"/>
    <w:rsid w:val="005301A9"/>
    <w:rsid w:val="005703C5"/>
    <w:rsid w:val="005740F4"/>
    <w:rsid w:val="00577792"/>
    <w:rsid w:val="0058052F"/>
    <w:rsid w:val="005929D5"/>
    <w:rsid w:val="005969A7"/>
    <w:rsid w:val="005B26F4"/>
    <w:rsid w:val="005C0C39"/>
    <w:rsid w:val="005C2F0C"/>
    <w:rsid w:val="005D4803"/>
    <w:rsid w:val="00604604"/>
    <w:rsid w:val="00622FCC"/>
    <w:rsid w:val="00647BC8"/>
    <w:rsid w:val="0065460B"/>
    <w:rsid w:val="00655A2B"/>
    <w:rsid w:val="0066110E"/>
    <w:rsid w:val="00664D6F"/>
    <w:rsid w:val="0067147A"/>
    <w:rsid w:val="006769E9"/>
    <w:rsid w:val="00684C83"/>
    <w:rsid w:val="00691A4F"/>
    <w:rsid w:val="00694F7B"/>
    <w:rsid w:val="006A20C2"/>
    <w:rsid w:val="006A6459"/>
    <w:rsid w:val="006A796A"/>
    <w:rsid w:val="006C5AC8"/>
    <w:rsid w:val="006D173D"/>
    <w:rsid w:val="006E7E39"/>
    <w:rsid w:val="006F2B5C"/>
    <w:rsid w:val="006F583B"/>
    <w:rsid w:val="006F724C"/>
    <w:rsid w:val="00710A88"/>
    <w:rsid w:val="007221CB"/>
    <w:rsid w:val="00722934"/>
    <w:rsid w:val="00754D44"/>
    <w:rsid w:val="0077737A"/>
    <w:rsid w:val="00796FE4"/>
    <w:rsid w:val="007A1719"/>
    <w:rsid w:val="007A1ED4"/>
    <w:rsid w:val="007A5B55"/>
    <w:rsid w:val="007A5E13"/>
    <w:rsid w:val="007A7671"/>
    <w:rsid w:val="007B3A8C"/>
    <w:rsid w:val="007C3D84"/>
    <w:rsid w:val="007E2912"/>
    <w:rsid w:val="007E3549"/>
    <w:rsid w:val="007E6CDA"/>
    <w:rsid w:val="007E7AB2"/>
    <w:rsid w:val="007F78F3"/>
    <w:rsid w:val="008060B5"/>
    <w:rsid w:val="00813049"/>
    <w:rsid w:val="0081546E"/>
    <w:rsid w:val="008174FF"/>
    <w:rsid w:val="00823639"/>
    <w:rsid w:val="008272BC"/>
    <w:rsid w:val="00833CDD"/>
    <w:rsid w:val="00844DEC"/>
    <w:rsid w:val="00850450"/>
    <w:rsid w:val="00874673"/>
    <w:rsid w:val="008804E4"/>
    <w:rsid w:val="008849A7"/>
    <w:rsid w:val="00891FA5"/>
    <w:rsid w:val="00894C3B"/>
    <w:rsid w:val="008971B4"/>
    <w:rsid w:val="008A469D"/>
    <w:rsid w:val="008B4CD1"/>
    <w:rsid w:val="008C1017"/>
    <w:rsid w:val="008C69E8"/>
    <w:rsid w:val="008D0978"/>
    <w:rsid w:val="008D226C"/>
    <w:rsid w:val="008D6670"/>
    <w:rsid w:val="008D6F27"/>
    <w:rsid w:val="008E2037"/>
    <w:rsid w:val="008F001F"/>
    <w:rsid w:val="008F5B72"/>
    <w:rsid w:val="00904786"/>
    <w:rsid w:val="00917195"/>
    <w:rsid w:val="00925B67"/>
    <w:rsid w:val="00926746"/>
    <w:rsid w:val="00934E40"/>
    <w:rsid w:val="0095130B"/>
    <w:rsid w:val="0096180D"/>
    <w:rsid w:val="009626EA"/>
    <w:rsid w:val="00962F11"/>
    <w:rsid w:val="00964A47"/>
    <w:rsid w:val="00972085"/>
    <w:rsid w:val="009821CF"/>
    <w:rsid w:val="009A04D8"/>
    <w:rsid w:val="009A1F8C"/>
    <w:rsid w:val="009A3287"/>
    <w:rsid w:val="009A5696"/>
    <w:rsid w:val="009A65ED"/>
    <w:rsid w:val="009C01A3"/>
    <w:rsid w:val="009E03F8"/>
    <w:rsid w:val="009E4622"/>
    <w:rsid w:val="009F56AD"/>
    <w:rsid w:val="00A006BD"/>
    <w:rsid w:val="00A12703"/>
    <w:rsid w:val="00A2111E"/>
    <w:rsid w:val="00A211F3"/>
    <w:rsid w:val="00A21EE6"/>
    <w:rsid w:val="00A263BA"/>
    <w:rsid w:val="00A27B98"/>
    <w:rsid w:val="00A3179D"/>
    <w:rsid w:val="00A318B7"/>
    <w:rsid w:val="00A41750"/>
    <w:rsid w:val="00A41D0B"/>
    <w:rsid w:val="00A529FC"/>
    <w:rsid w:val="00A649DB"/>
    <w:rsid w:val="00A67D0B"/>
    <w:rsid w:val="00A848B0"/>
    <w:rsid w:val="00A86BFC"/>
    <w:rsid w:val="00AA63B7"/>
    <w:rsid w:val="00AB0014"/>
    <w:rsid w:val="00AB36A1"/>
    <w:rsid w:val="00AB4FAA"/>
    <w:rsid w:val="00AB56D7"/>
    <w:rsid w:val="00AC182B"/>
    <w:rsid w:val="00AD1743"/>
    <w:rsid w:val="00AD2B59"/>
    <w:rsid w:val="00AD3F1A"/>
    <w:rsid w:val="00AD4000"/>
    <w:rsid w:val="00AD6D87"/>
    <w:rsid w:val="00AF3177"/>
    <w:rsid w:val="00B25346"/>
    <w:rsid w:val="00B349E5"/>
    <w:rsid w:val="00B5185A"/>
    <w:rsid w:val="00B563C7"/>
    <w:rsid w:val="00B6089F"/>
    <w:rsid w:val="00B616D3"/>
    <w:rsid w:val="00B65AAA"/>
    <w:rsid w:val="00B76A3D"/>
    <w:rsid w:val="00B90B7E"/>
    <w:rsid w:val="00B927AB"/>
    <w:rsid w:val="00B96E9B"/>
    <w:rsid w:val="00BA492A"/>
    <w:rsid w:val="00BC0B89"/>
    <w:rsid w:val="00BC1598"/>
    <w:rsid w:val="00BC28DD"/>
    <w:rsid w:val="00BC3A58"/>
    <w:rsid w:val="00BC6C90"/>
    <w:rsid w:val="00BD079E"/>
    <w:rsid w:val="00BD5048"/>
    <w:rsid w:val="00BD65AD"/>
    <w:rsid w:val="00BD67AC"/>
    <w:rsid w:val="00BE1040"/>
    <w:rsid w:val="00BE71FE"/>
    <w:rsid w:val="00BE7BCD"/>
    <w:rsid w:val="00BF696D"/>
    <w:rsid w:val="00C00FB6"/>
    <w:rsid w:val="00C07094"/>
    <w:rsid w:val="00C35FA7"/>
    <w:rsid w:val="00C37C07"/>
    <w:rsid w:val="00C61D91"/>
    <w:rsid w:val="00C63306"/>
    <w:rsid w:val="00C63843"/>
    <w:rsid w:val="00C71C6B"/>
    <w:rsid w:val="00C73815"/>
    <w:rsid w:val="00C75C0E"/>
    <w:rsid w:val="00C903F2"/>
    <w:rsid w:val="00C91DF8"/>
    <w:rsid w:val="00C95AA5"/>
    <w:rsid w:val="00C97A13"/>
    <w:rsid w:val="00CA1D0F"/>
    <w:rsid w:val="00CA5C88"/>
    <w:rsid w:val="00CB06CF"/>
    <w:rsid w:val="00CC0D9C"/>
    <w:rsid w:val="00CD7D12"/>
    <w:rsid w:val="00CE1672"/>
    <w:rsid w:val="00CE7075"/>
    <w:rsid w:val="00CF62FB"/>
    <w:rsid w:val="00CF68D1"/>
    <w:rsid w:val="00D0540B"/>
    <w:rsid w:val="00D141C4"/>
    <w:rsid w:val="00D318EE"/>
    <w:rsid w:val="00D41326"/>
    <w:rsid w:val="00D6540C"/>
    <w:rsid w:val="00D91BD3"/>
    <w:rsid w:val="00D96470"/>
    <w:rsid w:val="00DA34BB"/>
    <w:rsid w:val="00DA47B8"/>
    <w:rsid w:val="00DC40F1"/>
    <w:rsid w:val="00DC61E0"/>
    <w:rsid w:val="00DE44AB"/>
    <w:rsid w:val="00DE5315"/>
    <w:rsid w:val="00DE7FC5"/>
    <w:rsid w:val="00DF67D7"/>
    <w:rsid w:val="00E06A3D"/>
    <w:rsid w:val="00E06A4E"/>
    <w:rsid w:val="00E070E2"/>
    <w:rsid w:val="00E20598"/>
    <w:rsid w:val="00E20F8A"/>
    <w:rsid w:val="00E24903"/>
    <w:rsid w:val="00E24E0F"/>
    <w:rsid w:val="00E31ADC"/>
    <w:rsid w:val="00E321D9"/>
    <w:rsid w:val="00E418AA"/>
    <w:rsid w:val="00E516E8"/>
    <w:rsid w:val="00E5501E"/>
    <w:rsid w:val="00E60D3A"/>
    <w:rsid w:val="00E72086"/>
    <w:rsid w:val="00E7473E"/>
    <w:rsid w:val="00E82451"/>
    <w:rsid w:val="00E876A4"/>
    <w:rsid w:val="00E95219"/>
    <w:rsid w:val="00EA4127"/>
    <w:rsid w:val="00EC0D31"/>
    <w:rsid w:val="00ED302B"/>
    <w:rsid w:val="00EF3690"/>
    <w:rsid w:val="00F038C6"/>
    <w:rsid w:val="00F12170"/>
    <w:rsid w:val="00F17DAE"/>
    <w:rsid w:val="00F21CA0"/>
    <w:rsid w:val="00F42CD8"/>
    <w:rsid w:val="00F5205E"/>
    <w:rsid w:val="00F81356"/>
    <w:rsid w:val="00F814F3"/>
    <w:rsid w:val="00F90227"/>
    <w:rsid w:val="00F93E4D"/>
    <w:rsid w:val="00FA4B63"/>
    <w:rsid w:val="00FB7A33"/>
    <w:rsid w:val="00FC06ED"/>
    <w:rsid w:val="00FC0894"/>
    <w:rsid w:val="00FD3DB0"/>
    <w:rsid w:val="00FD7629"/>
    <w:rsid w:val="00FF0C80"/>
    <w:rsid w:val="4A594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992608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060B5"/>
    <w:pPr>
      <w:spacing w:after="120" w:line="240" w:lineRule="auto"/>
      <w:jc w:val="both"/>
    </w:pPr>
  </w:style>
  <w:style w:type="paragraph" w:styleId="Ttulo1">
    <w:name w:val="heading 1"/>
    <w:basedOn w:val="HeadingProcessdoc"/>
    <w:next w:val="Normal"/>
    <w:link w:val="Ttulo1Char"/>
    <w:uiPriority w:val="9"/>
    <w:qFormat/>
    <w:rsid w:val="00F42CD8"/>
    <w:pPr>
      <w:numPr>
        <w:numId w:val="1"/>
      </w:numPr>
      <w:spacing w:before="240" w:after="240"/>
      <w:outlineLvl w:val="0"/>
    </w:pPr>
  </w:style>
  <w:style w:type="paragraph" w:styleId="Ttulo2">
    <w:name w:val="heading 2"/>
    <w:basedOn w:val="Subttulo"/>
    <w:next w:val="Normal"/>
    <w:link w:val="Ttulo2Char"/>
    <w:uiPriority w:val="9"/>
    <w:unhideWhenUsed/>
    <w:qFormat/>
    <w:rsid w:val="00EF3690"/>
    <w:pPr>
      <w:numPr>
        <w:ilvl w:val="1"/>
        <w:numId w:val="1"/>
      </w:numPr>
      <w:outlineLvl w:val="1"/>
    </w:p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EF3690"/>
    <w:pPr>
      <w:keepNext/>
      <w:keepLines/>
      <w:numPr>
        <w:ilvl w:val="2"/>
        <w:numId w:val="1"/>
      </w:numPr>
      <w:spacing w:before="280" w:after="240" w:line="259" w:lineRule="auto"/>
      <w:jc w:val="left"/>
      <w:outlineLvl w:val="2"/>
    </w:pPr>
    <w:rPr>
      <w:rFonts w:eastAsiaTheme="majorEastAsia" w:cstheme="majorBidi"/>
      <w:b/>
      <w:sz w:val="28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D82753"/>
    <w:pPr>
      <w:keepNext/>
      <w:keepLines/>
      <w:numPr>
        <w:ilvl w:val="3"/>
        <w:numId w:val="1"/>
      </w:numPr>
      <w:spacing w:before="40" w:after="0" w:line="259" w:lineRule="auto"/>
      <w:jc w:val="left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82753"/>
    <w:pPr>
      <w:keepNext/>
      <w:keepLines/>
      <w:numPr>
        <w:ilvl w:val="4"/>
        <w:numId w:val="1"/>
      </w:numPr>
      <w:spacing w:before="40" w:after="0" w:line="259" w:lineRule="auto"/>
      <w:jc w:val="left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82753"/>
    <w:pPr>
      <w:keepNext/>
      <w:keepLines/>
      <w:numPr>
        <w:ilvl w:val="5"/>
        <w:numId w:val="1"/>
      </w:numPr>
      <w:spacing w:before="40" w:after="0" w:line="259" w:lineRule="auto"/>
      <w:jc w:val="left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82753"/>
    <w:pPr>
      <w:keepNext/>
      <w:keepLines/>
      <w:numPr>
        <w:ilvl w:val="6"/>
        <w:numId w:val="1"/>
      </w:numPr>
      <w:spacing w:before="40" w:after="0" w:line="259" w:lineRule="auto"/>
      <w:jc w:val="left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82753"/>
    <w:pPr>
      <w:keepNext/>
      <w:keepLines/>
      <w:numPr>
        <w:ilvl w:val="7"/>
        <w:numId w:val="1"/>
      </w:numPr>
      <w:spacing w:before="40" w:after="0" w:line="259" w:lineRule="auto"/>
      <w:jc w:val="left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82753"/>
    <w:pPr>
      <w:keepNext/>
      <w:keepLines/>
      <w:numPr>
        <w:ilvl w:val="8"/>
        <w:numId w:val="1"/>
      </w:numPr>
      <w:spacing w:before="40" w:after="0" w:line="259" w:lineRule="auto"/>
      <w:jc w:val="left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BC0B89"/>
    <w:pPr>
      <w:tabs>
        <w:tab w:val="center" w:pos="4513"/>
        <w:tab w:val="right" w:pos="9026"/>
      </w:tabs>
      <w:spacing w:after="0"/>
      <w:jc w:val="left"/>
    </w:pPr>
  </w:style>
  <w:style w:type="character" w:customStyle="1" w:styleId="CabealhoChar">
    <w:name w:val="Cabeçalho Char"/>
    <w:basedOn w:val="Fontepargpadro"/>
    <w:link w:val="Cabealho"/>
    <w:uiPriority w:val="99"/>
    <w:rsid w:val="00BC0B89"/>
  </w:style>
  <w:style w:type="paragraph" w:styleId="Rodap">
    <w:name w:val="footer"/>
    <w:basedOn w:val="Normal"/>
    <w:link w:val="RodapChar"/>
    <w:uiPriority w:val="99"/>
    <w:unhideWhenUsed/>
    <w:rsid w:val="00BC0B89"/>
    <w:pPr>
      <w:tabs>
        <w:tab w:val="center" w:pos="4513"/>
        <w:tab w:val="right" w:pos="9026"/>
      </w:tabs>
      <w:spacing w:after="0"/>
      <w:jc w:val="left"/>
    </w:pPr>
  </w:style>
  <w:style w:type="character" w:customStyle="1" w:styleId="RodapChar">
    <w:name w:val="Rodapé Char"/>
    <w:basedOn w:val="Fontepargpadro"/>
    <w:link w:val="Rodap"/>
    <w:uiPriority w:val="99"/>
    <w:rsid w:val="00BC0B89"/>
  </w:style>
  <w:style w:type="table" w:styleId="Tabelacomgrade">
    <w:name w:val="Table Grid"/>
    <w:basedOn w:val="Tabelanormal"/>
    <w:uiPriority w:val="39"/>
    <w:rsid w:val="007E6C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link w:val="SemEspaamentoChar"/>
    <w:uiPriority w:val="1"/>
    <w:qFormat/>
    <w:rsid w:val="00926746"/>
    <w:pPr>
      <w:spacing w:after="0" w:line="240" w:lineRule="auto"/>
    </w:pPr>
    <w:rPr>
      <w:rFonts w:eastAsiaTheme="minorEastAsia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926746"/>
    <w:rPr>
      <w:rFonts w:eastAsiaTheme="minorEastAsia"/>
      <w:lang w:val="en-US"/>
    </w:rPr>
  </w:style>
  <w:style w:type="character" w:customStyle="1" w:styleId="Ttulo1Char">
    <w:name w:val="Título 1 Char"/>
    <w:basedOn w:val="Fontepargpadro"/>
    <w:link w:val="Ttulo1"/>
    <w:uiPriority w:val="9"/>
    <w:rsid w:val="00F42CD8"/>
    <w:rPr>
      <w:b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926746"/>
    <w:pPr>
      <w:numPr>
        <w:numId w:val="0"/>
      </w:numPr>
      <w:outlineLvl w:val="9"/>
    </w:pPr>
  </w:style>
  <w:style w:type="paragraph" w:customStyle="1" w:styleId="MainTitle">
    <w:name w:val="Main Title"/>
    <w:basedOn w:val="Normal"/>
    <w:link w:val="MainTitleChar"/>
    <w:qFormat/>
    <w:rsid w:val="00E516E8"/>
    <w:pPr>
      <w:spacing w:after="160" w:line="259" w:lineRule="auto"/>
      <w:jc w:val="left"/>
    </w:pPr>
    <w:rPr>
      <w:b/>
      <w:sz w:val="36"/>
      <w:szCs w:val="36"/>
    </w:rPr>
  </w:style>
  <w:style w:type="paragraph" w:customStyle="1" w:styleId="Subheading1-processdoc">
    <w:name w:val="Subheading 1 - process doc"/>
    <w:basedOn w:val="Normal"/>
    <w:link w:val="Subheading1-processdocChar"/>
    <w:qFormat/>
    <w:rsid w:val="00051DA3"/>
    <w:pPr>
      <w:spacing w:after="160" w:line="259" w:lineRule="auto"/>
      <w:jc w:val="left"/>
    </w:pPr>
    <w:rPr>
      <w:sz w:val="28"/>
      <w:szCs w:val="28"/>
    </w:rPr>
  </w:style>
  <w:style w:type="character" w:customStyle="1" w:styleId="MainTitleChar">
    <w:name w:val="Main Title Char"/>
    <w:basedOn w:val="Fontepargpadro"/>
    <w:link w:val="MainTitle"/>
    <w:rsid w:val="00E516E8"/>
    <w:rPr>
      <w:b/>
      <w:sz w:val="36"/>
      <w:szCs w:val="36"/>
      <w:lang w:val="en-US"/>
    </w:rPr>
  </w:style>
  <w:style w:type="paragraph" w:styleId="Sumrio2">
    <w:name w:val="toc 2"/>
    <w:basedOn w:val="Normal"/>
    <w:next w:val="Normal"/>
    <w:autoRedefine/>
    <w:uiPriority w:val="39"/>
    <w:unhideWhenUsed/>
    <w:rsid w:val="00926746"/>
    <w:pPr>
      <w:spacing w:after="100" w:line="259" w:lineRule="auto"/>
      <w:ind w:left="220"/>
      <w:jc w:val="left"/>
    </w:pPr>
    <w:rPr>
      <w:rFonts w:eastAsiaTheme="minorEastAsia" w:cs="Times New Roman"/>
    </w:rPr>
  </w:style>
  <w:style w:type="character" w:customStyle="1" w:styleId="Subheading1-processdocChar">
    <w:name w:val="Subheading 1 - process doc Char"/>
    <w:basedOn w:val="Fontepargpadro"/>
    <w:link w:val="Subheading1-processdoc"/>
    <w:rsid w:val="00051DA3"/>
    <w:rPr>
      <w:sz w:val="28"/>
      <w:szCs w:val="28"/>
      <w:lang w:val="en-US"/>
    </w:rPr>
  </w:style>
  <w:style w:type="paragraph" w:styleId="Sumrio1">
    <w:name w:val="toc 1"/>
    <w:basedOn w:val="Normal"/>
    <w:next w:val="Normal"/>
    <w:autoRedefine/>
    <w:uiPriority w:val="39"/>
    <w:unhideWhenUsed/>
    <w:rsid w:val="00926746"/>
    <w:pPr>
      <w:spacing w:after="100" w:line="259" w:lineRule="auto"/>
      <w:jc w:val="left"/>
    </w:pPr>
    <w:rPr>
      <w:rFonts w:eastAsiaTheme="minorEastAsia" w:cs="Times New Roman"/>
    </w:rPr>
  </w:style>
  <w:style w:type="paragraph" w:styleId="Sumrio3">
    <w:name w:val="toc 3"/>
    <w:basedOn w:val="Normal"/>
    <w:next w:val="Normal"/>
    <w:autoRedefine/>
    <w:uiPriority w:val="39"/>
    <w:unhideWhenUsed/>
    <w:rsid w:val="00926746"/>
    <w:pPr>
      <w:spacing w:after="100" w:line="259" w:lineRule="auto"/>
      <w:ind w:left="440"/>
      <w:jc w:val="left"/>
    </w:pPr>
    <w:rPr>
      <w:rFonts w:eastAsiaTheme="minorEastAsia" w:cs="Times New Roman"/>
    </w:rPr>
  </w:style>
  <w:style w:type="paragraph" w:styleId="PargrafodaLista">
    <w:name w:val="List Paragraph"/>
    <w:basedOn w:val="Normal"/>
    <w:uiPriority w:val="34"/>
    <w:qFormat/>
    <w:rsid w:val="00684C83"/>
    <w:pPr>
      <w:contextualSpacing/>
    </w:pPr>
    <w:rPr>
      <w:szCs w:val="20"/>
      <w:shd w:val="clear" w:color="auto" w:fill="FFFFFF"/>
    </w:rPr>
  </w:style>
  <w:style w:type="character" w:styleId="Hyperlink">
    <w:name w:val="Hyperlink"/>
    <w:basedOn w:val="Fontepargpadro"/>
    <w:uiPriority w:val="99"/>
    <w:unhideWhenUsed/>
    <w:rsid w:val="00A2111E"/>
    <w:rPr>
      <w:color w:val="BF8F00" w:themeColor="accent4" w:themeShade="BF"/>
      <w:u w:val="single"/>
    </w:rPr>
  </w:style>
  <w:style w:type="table" w:customStyle="1" w:styleId="GridTableLight">
    <w:name w:val="Grid Table Light"/>
    <w:basedOn w:val="Tabelanormal"/>
    <w:uiPriority w:val="40"/>
    <w:rsid w:val="00A2111E"/>
    <w:pPr>
      <w:spacing w:after="0" w:line="240" w:lineRule="auto"/>
      <w:jc w:val="both"/>
    </w:pPr>
    <w:rPr>
      <w:rFonts w:eastAsiaTheme="minorEastAsia"/>
      <w:lang w:eastAsia="ja-JP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HeadingProcessdoc">
    <w:name w:val="Heading Process doc"/>
    <w:basedOn w:val="Subheading1-processdoc"/>
    <w:link w:val="HeadingProcessdocChar"/>
    <w:qFormat/>
    <w:rsid w:val="00B5185A"/>
    <w:pPr>
      <w:spacing w:after="0"/>
    </w:pPr>
    <w:rPr>
      <w:b/>
      <w:sz w:val="32"/>
      <w:szCs w:val="32"/>
    </w:rPr>
  </w:style>
  <w:style w:type="character" w:customStyle="1" w:styleId="HeadingProcessdocChar">
    <w:name w:val="Heading Process doc Char"/>
    <w:basedOn w:val="Subheading1-processdocChar"/>
    <w:link w:val="HeadingProcessdoc"/>
    <w:rsid w:val="00B5185A"/>
    <w:rPr>
      <w:b/>
      <w:sz w:val="32"/>
      <w:szCs w:val="32"/>
      <w:lang w:val="en-US"/>
    </w:rPr>
  </w:style>
  <w:style w:type="paragraph" w:styleId="Subttulo">
    <w:name w:val="Subtitle"/>
    <w:basedOn w:val="Ttulo1"/>
    <w:next w:val="Normal"/>
    <w:link w:val="SubttuloChar"/>
    <w:uiPriority w:val="11"/>
    <w:qFormat/>
    <w:rsid w:val="00E95219"/>
    <w:pPr>
      <w:numPr>
        <w:numId w:val="0"/>
      </w:numPr>
    </w:pPr>
  </w:style>
  <w:style w:type="character" w:customStyle="1" w:styleId="SubttuloChar">
    <w:name w:val="Subtítulo Char"/>
    <w:basedOn w:val="Fontepargpadro"/>
    <w:link w:val="Subttulo"/>
    <w:uiPriority w:val="11"/>
    <w:rsid w:val="00E95219"/>
    <w:rPr>
      <w:b/>
      <w:sz w:val="28"/>
      <w:szCs w:val="28"/>
      <w:lang w:val="en-US"/>
    </w:rPr>
  </w:style>
  <w:style w:type="character" w:customStyle="1" w:styleId="Ttulo2Char">
    <w:name w:val="Título 2 Char"/>
    <w:basedOn w:val="Fontepargpadro"/>
    <w:link w:val="Ttulo2"/>
    <w:uiPriority w:val="9"/>
    <w:rsid w:val="00EF3690"/>
    <w:rPr>
      <w:b/>
      <w:sz w:val="32"/>
      <w:szCs w:val="32"/>
    </w:rPr>
  </w:style>
  <w:style w:type="table" w:customStyle="1" w:styleId="GridTable6ColorfulAccent3">
    <w:name w:val="Grid Table 6 Colorful Accent 3"/>
    <w:basedOn w:val="Tabelanormal"/>
    <w:uiPriority w:val="51"/>
    <w:rsid w:val="00E9521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4Accent3">
    <w:name w:val="Grid Table 4 Accent 3"/>
    <w:basedOn w:val="Tabelanormal"/>
    <w:uiPriority w:val="49"/>
    <w:rsid w:val="00E9521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PlainTable1">
    <w:name w:val="Plain Table 1"/>
    <w:basedOn w:val="Tabelanormal"/>
    <w:uiPriority w:val="41"/>
    <w:rsid w:val="002609E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TextodoEspaoReservado">
    <w:name w:val="Placeholder Text"/>
    <w:basedOn w:val="Fontepargpadro"/>
    <w:uiPriority w:val="99"/>
    <w:semiHidden/>
    <w:rsid w:val="00925B67"/>
    <w:rPr>
      <w:color w:val="808080"/>
    </w:rPr>
  </w:style>
  <w:style w:type="paragraph" w:styleId="Reviso">
    <w:name w:val="Revision"/>
    <w:hidden/>
    <w:uiPriority w:val="99"/>
    <w:semiHidden/>
    <w:rsid w:val="00925B67"/>
    <w:pPr>
      <w:spacing w:after="0" w:line="240" w:lineRule="auto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925B67"/>
    <w:pPr>
      <w:spacing w:after="0"/>
      <w:jc w:val="left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25B67"/>
    <w:rPr>
      <w:rFonts w:ascii="Segoe UI" w:hAnsi="Segoe UI" w:cs="Segoe UI"/>
      <w:sz w:val="18"/>
      <w:szCs w:val="18"/>
    </w:rPr>
  </w:style>
  <w:style w:type="character" w:customStyle="1" w:styleId="Ttulo3Char">
    <w:name w:val="Título 3 Char"/>
    <w:basedOn w:val="Fontepargpadro"/>
    <w:link w:val="Ttulo3"/>
    <w:uiPriority w:val="9"/>
    <w:rsid w:val="00EF3690"/>
    <w:rPr>
      <w:rFonts w:eastAsiaTheme="majorEastAsia" w:cstheme="majorBidi"/>
      <w:b/>
      <w:sz w:val="28"/>
      <w:szCs w:val="24"/>
    </w:rPr>
  </w:style>
  <w:style w:type="character" w:customStyle="1" w:styleId="Ttulo4Char">
    <w:name w:val="Título 4 Char"/>
    <w:basedOn w:val="Fontepargpadro"/>
    <w:link w:val="Ttulo4"/>
    <w:uiPriority w:val="9"/>
    <w:rsid w:val="00D8275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8275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82753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82753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8275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8275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7E7AB2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917195"/>
    <w:rPr>
      <w:color w:val="954F72" w:themeColor="followedHyperlink"/>
      <w:u w:val="single"/>
    </w:rPr>
  </w:style>
  <w:style w:type="character" w:customStyle="1" w:styleId="fontstyle01">
    <w:name w:val="fontstyle01"/>
    <w:basedOn w:val="Fontepargpadro"/>
    <w:rsid w:val="00DF67D7"/>
    <w:rPr>
      <w:rFonts w:ascii="Calibri-BoldItalic" w:hAnsi="Calibri-BoldItalic" w:hint="default"/>
      <w:b/>
      <w:bCs/>
      <w:i/>
      <w:iCs/>
      <w:color w:val="000000"/>
      <w:sz w:val="56"/>
      <w:szCs w:val="5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060B5"/>
    <w:pPr>
      <w:spacing w:after="120" w:line="240" w:lineRule="auto"/>
      <w:jc w:val="both"/>
    </w:pPr>
  </w:style>
  <w:style w:type="paragraph" w:styleId="Ttulo1">
    <w:name w:val="heading 1"/>
    <w:basedOn w:val="HeadingProcessdoc"/>
    <w:next w:val="Normal"/>
    <w:link w:val="Ttulo1Char"/>
    <w:uiPriority w:val="9"/>
    <w:qFormat/>
    <w:rsid w:val="00F42CD8"/>
    <w:pPr>
      <w:numPr>
        <w:numId w:val="1"/>
      </w:numPr>
      <w:spacing w:before="240" w:after="240"/>
      <w:outlineLvl w:val="0"/>
    </w:pPr>
  </w:style>
  <w:style w:type="paragraph" w:styleId="Ttulo2">
    <w:name w:val="heading 2"/>
    <w:basedOn w:val="Subttulo"/>
    <w:next w:val="Normal"/>
    <w:link w:val="Ttulo2Char"/>
    <w:uiPriority w:val="9"/>
    <w:unhideWhenUsed/>
    <w:qFormat/>
    <w:rsid w:val="00EF3690"/>
    <w:pPr>
      <w:numPr>
        <w:ilvl w:val="1"/>
        <w:numId w:val="1"/>
      </w:numPr>
      <w:outlineLvl w:val="1"/>
    </w:p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EF3690"/>
    <w:pPr>
      <w:keepNext/>
      <w:keepLines/>
      <w:numPr>
        <w:ilvl w:val="2"/>
        <w:numId w:val="1"/>
      </w:numPr>
      <w:spacing w:before="280" w:after="240" w:line="259" w:lineRule="auto"/>
      <w:jc w:val="left"/>
      <w:outlineLvl w:val="2"/>
    </w:pPr>
    <w:rPr>
      <w:rFonts w:eastAsiaTheme="majorEastAsia" w:cstheme="majorBidi"/>
      <w:b/>
      <w:sz w:val="28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D82753"/>
    <w:pPr>
      <w:keepNext/>
      <w:keepLines/>
      <w:numPr>
        <w:ilvl w:val="3"/>
        <w:numId w:val="1"/>
      </w:numPr>
      <w:spacing w:before="40" w:after="0" w:line="259" w:lineRule="auto"/>
      <w:jc w:val="left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82753"/>
    <w:pPr>
      <w:keepNext/>
      <w:keepLines/>
      <w:numPr>
        <w:ilvl w:val="4"/>
        <w:numId w:val="1"/>
      </w:numPr>
      <w:spacing w:before="40" w:after="0" w:line="259" w:lineRule="auto"/>
      <w:jc w:val="left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82753"/>
    <w:pPr>
      <w:keepNext/>
      <w:keepLines/>
      <w:numPr>
        <w:ilvl w:val="5"/>
        <w:numId w:val="1"/>
      </w:numPr>
      <w:spacing w:before="40" w:after="0" w:line="259" w:lineRule="auto"/>
      <w:jc w:val="left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82753"/>
    <w:pPr>
      <w:keepNext/>
      <w:keepLines/>
      <w:numPr>
        <w:ilvl w:val="6"/>
        <w:numId w:val="1"/>
      </w:numPr>
      <w:spacing w:before="40" w:after="0" w:line="259" w:lineRule="auto"/>
      <w:jc w:val="left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82753"/>
    <w:pPr>
      <w:keepNext/>
      <w:keepLines/>
      <w:numPr>
        <w:ilvl w:val="7"/>
        <w:numId w:val="1"/>
      </w:numPr>
      <w:spacing w:before="40" w:after="0" w:line="259" w:lineRule="auto"/>
      <w:jc w:val="left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82753"/>
    <w:pPr>
      <w:keepNext/>
      <w:keepLines/>
      <w:numPr>
        <w:ilvl w:val="8"/>
        <w:numId w:val="1"/>
      </w:numPr>
      <w:spacing w:before="40" w:after="0" w:line="259" w:lineRule="auto"/>
      <w:jc w:val="left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BC0B89"/>
    <w:pPr>
      <w:tabs>
        <w:tab w:val="center" w:pos="4513"/>
        <w:tab w:val="right" w:pos="9026"/>
      </w:tabs>
      <w:spacing w:after="0"/>
      <w:jc w:val="left"/>
    </w:pPr>
  </w:style>
  <w:style w:type="character" w:customStyle="1" w:styleId="CabealhoChar">
    <w:name w:val="Cabeçalho Char"/>
    <w:basedOn w:val="Fontepargpadro"/>
    <w:link w:val="Cabealho"/>
    <w:uiPriority w:val="99"/>
    <w:rsid w:val="00BC0B89"/>
  </w:style>
  <w:style w:type="paragraph" w:styleId="Rodap">
    <w:name w:val="footer"/>
    <w:basedOn w:val="Normal"/>
    <w:link w:val="RodapChar"/>
    <w:uiPriority w:val="99"/>
    <w:unhideWhenUsed/>
    <w:rsid w:val="00BC0B89"/>
    <w:pPr>
      <w:tabs>
        <w:tab w:val="center" w:pos="4513"/>
        <w:tab w:val="right" w:pos="9026"/>
      </w:tabs>
      <w:spacing w:after="0"/>
      <w:jc w:val="left"/>
    </w:pPr>
  </w:style>
  <w:style w:type="character" w:customStyle="1" w:styleId="RodapChar">
    <w:name w:val="Rodapé Char"/>
    <w:basedOn w:val="Fontepargpadro"/>
    <w:link w:val="Rodap"/>
    <w:uiPriority w:val="99"/>
    <w:rsid w:val="00BC0B89"/>
  </w:style>
  <w:style w:type="table" w:styleId="Tabelacomgrade">
    <w:name w:val="Table Grid"/>
    <w:basedOn w:val="Tabelanormal"/>
    <w:uiPriority w:val="39"/>
    <w:rsid w:val="007E6C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link w:val="SemEspaamentoChar"/>
    <w:uiPriority w:val="1"/>
    <w:qFormat/>
    <w:rsid w:val="00926746"/>
    <w:pPr>
      <w:spacing w:after="0" w:line="240" w:lineRule="auto"/>
    </w:pPr>
    <w:rPr>
      <w:rFonts w:eastAsiaTheme="minorEastAsia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926746"/>
    <w:rPr>
      <w:rFonts w:eastAsiaTheme="minorEastAsia"/>
      <w:lang w:val="en-US"/>
    </w:rPr>
  </w:style>
  <w:style w:type="character" w:customStyle="1" w:styleId="Ttulo1Char">
    <w:name w:val="Título 1 Char"/>
    <w:basedOn w:val="Fontepargpadro"/>
    <w:link w:val="Ttulo1"/>
    <w:uiPriority w:val="9"/>
    <w:rsid w:val="00F42CD8"/>
    <w:rPr>
      <w:b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926746"/>
    <w:pPr>
      <w:numPr>
        <w:numId w:val="0"/>
      </w:numPr>
      <w:outlineLvl w:val="9"/>
    </w:pPr>
  </w:style>
  <w:style w:type="paragraph" w:customStyle="1" w:styleId="MainTitle">
    <w:name w:val="Main Title"/>
    <w:basedOn w:val="Normal"/>
    <w:link w:val="MainTitleChar"/>
    <w:qFormat/>
    <w:rsid w:val="00E516E8"/>
    <w:pPr>
      <w:spacing w:after="160" w:line="259" w:lineRule="auto"/>
      <w:jc w:val="left"/>
    </w:pPr>
    <w:rPr>
      <w:b/>
      <w:sz w:val="36"/>
      <w:szCs w:val="36"/>
    </w:rPr>
  </w:style>
  <w:style w:type="paragraph" w:customStyle="1" w:styleId="Subheading1-processdoc">
    <w:name w:val="Subheading 1 - process doc"/>
    <w:basedOn w:val="Normal"/>
    <w:link w:val="Subheading1-processdocChar"/>
    <w:qFormat/>
    <w:rsid w:val="00051DA3"/>
    <w:pPr>
      <w:spacing w:after="160" w:line="259" w:lineRule="auto"/>
      <w:jc w:val="left"/>
    </w:pPr>
    <w:rPr>
      <w:sz w:val="28"/>
      <w:szCs w:val="28"/>
    </w:rPr>
  </w:style>
  <w:style w:type="character" w:customStyle="1" w:styleId="MainTitleChar">
    <w:name w:val="Main Title Char"/>
    <w:basedOn w:val="Fontepargpadro"/>
    <w:link w:val="MainTitle"/>
    <w:rsid w:val="00E516E8"/>
    <w:rPr>
      <w:b/>
      <w:sz w:val="36"/>
      <w:szCs w:val="36"/>
      <w:lang w:val="en-US"/>
    </w:rPr>
  </w:style>
  <w:style w:type="paragraph" w:styleId="Sumrio2">
    <w:name w:val="toc 2"/>
    <w:basedOn w:val="Normal"/>
    <w:next w:val="Normal"/>
    <w:autoRedefine/>
    <w:uiPriority w:val="39"/>
    <w:unhideWhenUsed/>
    <w:rsid w:val="00926746"/>
    <w:pPr>
      <w:spacing w:after="100" w:line="259" w:lineRule="auto"/>
      <w:ind w:left="220"/>
      <w:jc w:val="left"/>
    </w:pPr>
    <w:rPr>
      <w:rFonts w:eastAsiaTheme="minorEastAsia" w:cs="Times New Roman"/>
    </w:rPr>
  </w:style>
  <w:style w:type="character" w:customStyle="1" w:styleId="Subheading1-processdocChar">
    <w:name w:val="Subheading 1 - process doc Char"/>
    <w:basedOn w:val="Fontepargpadro"/>
    <w:link w:val="Subheading1-processdoc"/>
    <w:rsid w:val="00051DA3"/>
    <w:rPr>
      <w:sz w:val="28"/>
      <w:szCs w:val="28"/>
      <w:lang w:val="en-US"/>
    </w:rPr>
  </w:style>
  <w:style w:type="paragraph" w:styleId="Sumrio1">
    <w:name w:val="toc 1"/>
    <w:basedOn w:val="Normal"/>
    <w:next w:val="Normal"/>
    <w:autoRedefine/>
    <w:uiPriority w:val="39"/>
    <w:unhideWhenUsed/>
    <w:rsid w:val="00926746"/>
    <w:pPr>
      <w:spacing w:after="100" w:line="259" w:lineRule="auto"/>
      <w:jc w:val="left"/>
    </w:pPr>
    <w:rPr>
      <w:rFonts w:eastAsiaTheme="minorEastAsia" w:cs="Times New Roman"/>
    </w:rPr>
  </w:style>
  <w:style w:type="paragraph" w:styleId="Sumrio3">
    <w:name w:val="toc 3"/>
    <w:basedOn w:val="Normal"/>
    <w:next w:val="Normal"/>
    <w:autoRedefine/>
    <w:uiPriority w:val="39"/>
    <w:unhideWhenUsed/>
    <w:rsid w:val="00926746"/>
    <w:pPr>
      <w:spacing w:after="100" w:line="259" w:lineRule="auto"/>
      <w:ind w:left="440"/>
      <w:jc w:val="left"/>
    </w:pPr>
    <w:rPr>
      <w:rFonts w:eastAsiaTheme="minorEastAsia" w:cs="Times New Roman"/>
    </w:rPr>
  </w:style>
  <w:style w:type="paragraph" w:styleId="PargrafodaLista">
    <w:name w:val="List Paragraph"/>
    <w:basedOn w:val="Normal"/>
    <w:uiPriority w:val="34"/>
    <w:qFormat/>
    <w:rsid w:val="00684C83"/>
    <w:pPr>
      <w:contextualSpacing/>
    </w:pPr>
    <w:rPr>
      <w:szCs w:val="20"/>
      <w:shd w:val="clear" w:color="auto" w:fill="FFFFFF"/>
    </w:rPr>
  </w:style>
  <w:style w:type="character" w:styleId="Hyperlink">
    <w:name w:val="Hyperlink"/>
    <w:basedOn w:val="Fontepargpadro"/>
    <w:uiPriority w:val="99"/>
    <w:unhideWhenUsed/>
    <w:rsid w:val="00A2111E"/>
    <w:rPr>
      <w:color w:val="BF8F00" w:themeColor="accent4" w:themeShade="BF"/>
      <w:u w:val="single"/>
    </w:rPr>
  </w:style>
  <w:style w:type="table" w:customStyle="1" w:styleId="GridTableLight">
    <w:name w:val="Grid Table Light"/>
    <w:basedOn w:val="Tabelanormal"/>
    <w:uiPriority w:val="40"/>
    <w:rsid w:val="00A2111E"/>
    <w:pPr>
      <w:spacing w:after="0" w:line="240" w:lineRule="auto"/>
      <w:jc w:val="both"/>
    </w:pPr>
    <w:rPr>
      <w:rFonts w:eastAsiaTheme="minorEastAsia"/>
      <w:lang w:eastAsia="ja-JP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HeadingProcessdoc">
    <w:name w:val="Heading Process doc"/>
    <w:basedOn w:val="Subheading1-processdoc"/>
    <w:link w:val="HeadingProcessdocChar"/>
    <w:qFormat/>
    <w:rsid w:val="00B5185A"/>
    <w:pPr>
      <w:spacing w:after="0"/>
    </w:pPr>
    <w:rPr>
      <w:b/>
      <w:sz w:val="32"/>
      <w:szCs w:val="32"/>
    </w:rPr>
  </w:style>
  <w:style w:type="character" w:customStyle="1" w:styleId="HeadingProcessdocChar">
    <w:name w:val="Heading Process doc Char"/>
    <w:basedOn w:val="Subheading1-processdocChar"/>
    <w:link w:val="HeadingProcessdoc"/>
    <w:rsid w:val="00B5185A"/>
    <w:rPr>
      <w:b/>
      <w:sz w:val="32"/>
      <w:szCs w:val="32"/>
      <w:lang w:val="en-US"/>
    </w:rPr>
  </w:style>
  <w:style w:type="paragraph" w:styleId="Subttulo">
    <w:name w:val="Subtitle"/>
    <w:basedOn w:val="Ttulo1"/>
    <w:next w:val="Normal"/>
    <w:link w:val="SubttuloChar"/>
    <w:uiPriority w:val="11"/>
    <w:qFormat/>
    <w:rsid w:val="00E95219"/>
    <w:pPr>
      <w:numPr>
        <w:numId w:val="0"/>
      </w:numPr>
    </w:pPr>
  </w:style>
  <w:style w:type="character" w:customStyle="1" w:styleId="SubttuloChar">
    <w:name w:val="Subtítulo Char"/>
    <w:basedOn w:val="Fontepargpadro"/>
    <w:link w:val="Subttulo"/>
    <w:uiPriority w:val="11"/>
    <w:rsid w:val="00E95219"/>
    <w:rPr>
      <w:b/>
      <w:sz w:val="28"/>
      <w:szCs w:val="28"/>
      <w:lang w:val="en-US"/>
    </w:rPr>
  </w:style>
  <w:style w:type="character" w:customStyle="1" w:styleId="Ttulo2Char">
    <w:name w:val="Título 2 Char"/>
    <w:basedOn w:val="Fontepargpadro"/>
    <w:link w:val="Ttulo2"/>
    <w:uiPriority w:val="9"/>
    <w:rsid w:val="00EF3690"/>
    <w:rPr>
      <w:b/>
      <w:sz w:val="32"/>
      <w:szCs w:val="32"/>
    </w:rPr>
  </w:style>
  <w:style w:type="table" w:customStyle="1" w:styleId="GridTable6ColorfulAccent3">
    <w:name w:val="Grid Table 6 Colorful Accent 3"/>
    <w:basedOn w:val="Tabelanormal"/>
    <w:uiPriority w:val="51"/>
    <w:rsid w:val="00E9521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4Accent3">
    <w:name w:val="Grid Table 4 Accent 3"/>
    <w:basedOn w:val="Tabelanormal"/>
    <w:uiPriority w:val="49"/>
    <w:rsid w:val="00E9521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PlainTable1">
    <w:name w:val="Plain Table 1"/>
    <w:basedOn w:val="Tabelanormal"/>
    <w:uiPriority w:val="41"/>
    <w:rsid w:val="002609E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TextodoEspaoReservado">
    <w:name w:val="Placeholder Text"/>
    <w:basedOn w:val="Fontepargpadro"/>
    <w:uiPriority w:val="99"/>
    <w:semiHidden/>
    <w:rsid w:val="00925B67"/>
    <w:rPr>
      <w:color w:val="808080"/>
    </w:rPr>
  </w:style>
  <w:style w:type="paragraph" w:styleId="Reviso">
    <w:name w:val="Revision"/>
    <w:hidden/>
    <w:uiPriority w:val="99"/>
    <w:semiHidden/>
    <w:rsid w:val="00925B67"/>
    <w:pPr>
      <w:spacing w:after="0" w:line="240" w:lineRule="auto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925B67"/>
    <w:pPr>
      <w:spacing w:after="0"/>
      <w:jc w:val="left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25B67"/>
    <w:rPr>
      <w:rFonts w:ascii="Segoe UI" w:hAnsi="Segoe UI" w:cs="Segoe UI"/>
      <w:sz w:val="18"/>
      <w:szCs w:val="18"/>
    </w:rPr>
  </w:style>
  <w:style w:type="character" w:customStyle="1" w:styleId="Ttulo3Char">
    <w:name w:val="Título 3 Char"/>
    <w:basedOn w:val="Fontepargpadro"/>
    <w:link w:val="Ttulo3"/>
    <w:uiPriority w:val="9"/>
    <w:rsid w:val="00EF3690"/>
    <w:rPr>
      <w:rFonts w:eastAsiaTheme="majorEastAsia" w:cstheme="majorBidi"/>
      <w:b/>
      <w:sz w:val="28"/>
      <w:szCs w:val="24"/>
    </w:rPr>
  </w:style>
  <w:style w:type="character" w:customStyle="1" w:styleId="Ttulo4Char">
    <w:name w:val="Título 4 Char"/>
    <w:basedOn w:val="Fontepargpadro"/>
    <w:link w:val="Ttulo4"/>
    <w:uiPriority w:val="9"/>
    <w:rsid w:val="00D8275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8275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82753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82753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8275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8275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7E7AB2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917195"/>
    <w:rPr>
      <w:color w:val="954F72" w:themeColor="followedHyperlink"/>
      <w:u w:val="single"/>
    </w:rPr>
  </w:style>
  <w:style w:type="character" w:customStyle="1" w:styleId="fontstyle01">
    <w:name w:val="fontstyle01"/>
    <w:basedOn w:val="Fontepargpadro"/>
    <w:rsid w:val="00DF67D7"/>
    <w:rPr>
      <w:rFonts w:ascii="Calibri-BoldItalic" w:hAnsi="Calibri-BoldItalic" w:hint="default"/>
      <w:b/>
      <w:bCs/>
      <w:i/>
      <w:iCs/>
      <w:color w:val="000000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079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8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1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23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4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emf"/><Relationship Id="rId3" Type="http://schemas.openxmlformats.org/officeDocument/2006/relationships/numbering" Target="numbering.xml"/><Relationship Id="rId21" Type="http://schemas.openxmlformats.org/officeDocument/2006/relationships/image" Target="media/image12.emf"/><Relationship Id="rId34" Type="http://schemas.openxmlformats.org/officeDocument/2006/relationships/customXml" Target="../customXml/item4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emf"/><Relationship Id="rId33" Type="http://schemas.openxmlformats.org/officeDocument/2006/relationships/customXml" Target="../customXml/item3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emf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emf"/><Relationship Id="rId32" Type="http://schemas.openxmlformats.org/officeDocument/2006/relationships/theme" Target="theme/theme1.xml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emf"/><Relationship Id="rId28" Type="http://schemas.openxmlformats.org/officeDocument/2006/relationships/footer" Target="footer1.xml"/><Relationship Id="rId10" Type="http://schemas.openxmlformats.org/officeDocument/2006/relationships/image" Target="media/image1.jpeg"/><Relationship Id="rId19" Type="http://schemas.openxmlformats.org/officeDocument/2006/relationships/image" Target="media/image10.emf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emf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35" Type="http://schemas.openxmlformats.org/officeDocument/2006/relationships/customXml" Target="../customXml/item5.xml"/><Relationship Id="rId8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root\Office16\visio%20content\1046\ProcessDoc_Default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2018-03-16T00:00:00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F89177E5F21A841BB55ACA05ED93B3E" ma:contentTypeVersion="1" ma:contentTypeDescription="Create a new document." ma:contentTypeScope="" ma:versionID="4ab71b67700c562047b9b82ad1725a6e">
  <xsd:schema xmlns:xsd="http://www.w3.org/2001/XMLSchema" xmlns:xs="http://www.w3.org/2001/XMLSchema" xmlns:p="http://schemas.microsoft.com/office/2006/metadata/properties" xmlns:ns2="95503d24-1df1-4c19-a96e-0c6d0da6ce75" targetNamespace="http://schemas.microsoft.com/office/2006/metadata/properties" ma:root="true" ma:fieldsID="5b05095c695b94938e0c2eba8aac8cfa" ns2:_="">
    <xsd:import namespace="95503d24-1df1-4c19-a96e-0c6d0da6ce75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5503d24-1df1-4c19-a96e-0c6d0da6ce7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5503d24-1df1-4c19-a96e-0c6d0da6ce75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8062F8F-E247-43D4-828B-ABADA76D693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7E4D519-C3B1-405F-AA57-25AE1A3372C0}"/>
</file>

<file path=customXml/itemProps4.xml><?xml version="1.0" encoding="utf-8"?>
<ds:datastoreItem xmlns:ds="http://schemas.openxmlformats.org/officeDocument/2006/customXml" ds:itemID="{1A17C517-03E3-4580-947C-8FC1DFBDF5B7}"/>
</file>

<file path=customXml/itemProps5.xml><?xml version="1.0" encoding="utf-8"?>
<ds:datastoreItem xmlns:ds="http://schemas.openxmlformats.org/officeDocument/2006/customXml" ds:itemID="{A9FC5625-19F0-4B43-A6D0-4CF0C799222F}"/>
</file>

<file path=docProps/app.xml><?xml version="1.0" encoding="utf-8"?>
<Properties xmlns="http://schemas.openxmlformats.org/officeDocument/2006/extended-properties" xmlns:vt="http://schemas.openxmlformats.org/officeDocument/2006/docPropsVTypes">
  <Template>ProcessDoc_Default.dotx</Template>
  <TotalTime>74</TotalTime>
  <Pages>17</Pages>
  <Words>1985</Words>
  <Characters>10724</Characters>
  <Application>Microsoft Office Word</Application>
  <DocSecurity>0</DocSecurity>
  <Lines>89</Lines>
  <Paragraphs>25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3" baseType="lpstr">
      <vt:lpstr>Projeto Integrador</vt:lpstr>
      <vt:lpstr>Título do documento</vt:lpstr>
      <vt:lpstr>Título do documento</vt:lpstr>
    </vt:vector>
  </TitlesOfParts>
  <Company>Disciplinas envolvidas: BANCO DE DADOSCOMPUTAÇÃO EM NUVEMDESENV. WEB EM HTML5, CSS, JAVASCRIPT E PHPPARADIGMAS DE LINGUAGENS DE PROGRAMAÇÃO EM PYTHON</Company>
  <LinksUpToDate>false</LinksUpToDate>
  <CharactersWithSpaces>12684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Projeto Integrador</dc:title>
  <dc:subject>VERSÃO 1.0</dc:subject>
  <dc:creator>Emerson</dc:creator>
  <cp:lastModifiedBy>DOUGLAS ROCHA MENDES</cp:lastModifiedBy>
  <cp:revision>32</cp:revision>
  <cp:lastPrinted>2018-03-16T06:57:00Z</cp:lastPrinted>
  <dcterms:created xsi:type="dcterms:W3CDTF">2020-08-10T13:17:00Z</dcterms:created>
  <dcterms:modified xsi:type="dcterms:W3CDTF">2020-08-13T19:42:00Z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virawa@microsoft.com</vt:lpwstr>
  </property>
  <property fmtid="{D5CDD505-2E9C-101B-9397-08002B2CF9AE}" pid="5" name="MSIP_Label_f42aa342-8706-4288-bd11-ebb85995028c_SetDate">
    <vt:lpwstr>2018-03-08T20:04:50.6842174Z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Extended_MSFT_Method">
    <vt:lpwstr>Automatic</vt:lpwstr>
  </property>
  <property fmtid="{D5CDD505-2E9C-101B-9397-08002B2CF9AE}" pid="9" name="Sensitivity">
    <vt:lpwstr>General</vt:lpwstr>
  </property>
  <property fmtid="{D5CDD505-2E9C-101B-9397-08002B2CF9AE}" pid="10" name="ContentTypeId">
    <vt:lpwstr>0x0101000F89177E5F21A841BB55ACA05ED93B3E</vt:lpwstr>
  </property>
</Properties>
</file>